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53EF" w14:textId="6A50948A" w:rsidR="00854229" w:rsidRPr="00740180" w:rsidRDefault="00854229" w:rsidP="0011358E">
      <w:pPr>
        <w:tabs>
          <w:tab w:val="num" w:pos="360"/>
        </w:tabs>
        <w:ind w:left="360" w:hanging="360"/>
        <w:rPr>
          <w:b/>
          <w:bCs/>
        </w:rPr>
      </w:pPr>
      <w:r w:rsidRPr="00740180">
        <w:rPr>
          <w:b/>
          <w:bCs/>
        </w:rPr>
        <w:t>The WWN repo’s directories and files:</w:t>
      </w:r>
    </w:p>
    <w:p w14:paraId="0ADBBE5E" w14:textId="77777777" w:rsidR="00854229" w:rsidRDefault="00854229" w:rsidP="0011358E">
      <w:pPr>
        <w:tabs>
          <w:tab w:val="num" w:pos="360"/>
        </w:tabs>
        <w:ind w:left="360" w:hanging="360"/>
      </w:pPr>
    </w:p>
    <w:p w14:paraId="74DDF393" w14:textId="77777777" w:rsidR="009C02C6" w:rsidRDefault="009C02C6" w:rsidP="0011358E">
      <w:pPr>
        <w:pStyle w:val="ListParagraph"/>
        <w:numPr>
          <w:ilvl w:val="0"/>
          <w:numId w:val="41"/>
        </w:numPr>
        <w:rPr>
          <w:b/>
          <w:bCs/>
        </w:rPr>
      </w:pPr>
      <w:r w:rsidRPr="0011358E">
        <w:rPr>
          <w:b/>
          <w:bCs/>
        </w:rPr>
        <w:t>assets</w:t>
      </w:r>
    </w:p>
    <w:p w14:paraId="2EF03549" w14:textId="4463091D" w:rsidR="0011358E" w:rsidRPr="003239FB" w:rsidRDefault="00F57595" w:rsidP="0011358E">
      <w:pPr>
        <w:pStyle w:val="ListParagraph"/>
        <w:numPr>
          <w:ilvl w:val="1"/>
          <w:numId w:val="41"/>
        </w:numPr>
      </w:pPr>
      <w:r>
        <w:t>WWN’s CSS and JavaScript files.  For a WWN web-page, these f</w:t>
      </w:r>
      <w:r w:rsidR="003239FB" w:rsidRPr="003239FB">
        <w:t xml:space="preserve">iles </w:t>
      </w:r>
      <w:r w:rsidR="003239FB">
        <w:t xml:space="preserve">are stored on </w:t>
      </w:r>
      <w:r>
        <w:t>the</w:t>
      </w:r>
      <w:r w:rsidR="003239FB">
        <w:t xml:space="preserve"> web-server, and </w:t>
      </w:r>
      <w:r>
        <w:t xml:space="preserve">thy are </w:t>
      </w:r>
      <w:r w:rsidR="003239FB">
        <w:t xml:space="preserve">referenced by the WWN </w:t>
      </w:r>
      <w:r w:rsidR="00C37A23">
        <w:t>web-page</w:t>
      </w:r>
      <w:r>
        <w:t>.</w:t>
      </w:r>
    </w:p>
    <w:p w14:paraId="01D63B21" w14:textId="77777777" w:rsidR="009C02C6" w:rsidRDefault="009C02C6" w:rsidP="0011358E">
      <w:pPr>
        <w:pStyle w:val="ListParagraph"/>
        <w:numPr>
          <w:ilvl w:val="0"/>
          <w:numId w:val="41"/>
        </w:numPr>
        <w:rPr>
          <w:b/>
          <w:bCs/>
        </w:rPr>
      </w:pPr>
      <w:r w:rsidRPr="0011358E">
        <w:rPr>
          <w:b/>
          <w:bCs/>
        </w:rPr>
        <w:t>createwebpage</w:t>
      </w:r>
    </w:p>
    <w:p w14:paraId="45D5E43D" w14:textId="766AF369" w:rsidR="00C37A23" w:rsidRPr="009105CB" w:rsidRDefault="00245E37" w:rsidP="00C37A23">
      <w:pPr>
        <w:pStyle w:val="ListParagraph"/>
        <w:numPr>
          <w:ilvl w:val="1"/>
          <w:numId w:val="41"/>
        </w:numPr>
        <w:rPr>
          <w:b/>
          <w:bCs/>
        </w:rPr>
      </w:pPr>
      <w:r>
        <w:t>T</w:t>
      </w:r>
      <w:r w:rsidR="00C37A23">
        <w:t xml:space="preserve">he Python </w:t>
      </w:r>
      <w:r>
        <w:t>package for WWN.</w:t>
      </w:r>
      <w:r w:rsidR="00C37A23">
        <w:t xml:space="preserve"> </w:t>
      </w:r>
    </w:p>
    <w:p w14:paraId="7F50046F" w14:textId="60E8B241" w:rsidR="009105CB" w:rsidRPr="009105CB" w:rsidRDefault="009105CB" w:rsidP="00C37A23">
      <w:pPr>
        <w:pStyle w:val="ListParagraph"/>
        <w:numPr>
          <w:ilvl w:val="1"/>
          <w:numId w:val="41"/>
        </w:numPr>
      </w:pPr>
      <w:r w:rsidRPr="005E13B8">
        <w:rPr>
          <w:b/>
          <w:bCs/>
        </w:rPr>
        <w:t>create_web_page.py</w:t>
      </w:r>
      <w:r w:rsidRPr="009105CB">
        <w:t xml:space="preserve"> is called to create a WWN web-page</w:t>
      </w:r>
    </w:p>
    <w:p w14:paraId="04FF4BBD" w14:textId="30E48C29" w:rsidR="00C37A23" w:rsidRPr="005E13B8" w:rsidRDefault="00245E37" w:rsidP="00B10D28">
      <w:pPr>
        <w:pStyle w:val="ListParagraph"/>
        <w:numPr>
          <w:ilvl w:val="1"/>
          <w:numId w:val="41"/>
        </w:numPr>
        <w:rPr>
          <w:b/>
          <w:bCs/>
        </w:rPr>
      </w:pPr>
      <w:r>
        <w:t>The package contents are specified in</w:t>
      </w:r>
      <w:r w:rsidR="001F5AB8">
        <w:t>:</w:t>
      </w:r>
      <w:r>
        <w:t xml:space="preserve"> </w:t>
      </w:r>
      <w:r w:rsidRPr="005E13B8">
        <w:rPr>
          <w:b/>
          <w:bCs/>
        </w:rPr>
        <w:t>createwebpage</w:t>
      </w:r>
      <w:r w:rsidR="005E13B8" w:rsidRPr="005E13B8">
        <w:rPr>
          <w:b/>
          <w:bCs/>
        </w:rPr>
        <w:t>\</w:t>
      </w:r>
      <w:r w:rsidR="001F5AB8" w:rsidRPr="005E13B8">
        <w:rPr>
          <w:b/>
          <w:bCs/>
        </w:rPr>
        <w:t>$package-contents.docx</w:t>
      </w:r>
    </w:p>
    <w:p w14:paraId="12A703AF" w14:textId="77777777" w:rsidR="009C02C6" w:rsidRDefault="009C02C6" w:rsidP="0011358E">
      <w:pPr>
        <w:pStyle w:val="ListParagraph"/>
        <w:numPr>
          <w:ilvl w:val="0"/>
          <w:numId w:val="41"/>
        </w:numPr>
        <w:rPr>
          <w:b/>
          <w:bCs/>
        </w:rPr>
      </w:pPr>
      <w:r w:rsidRPr="0011358E">
        <w:rPr>
          <w:b/>
          <w:bCs/>
        </w:rPr>
        <w:t>docs</w:t>
      </w:r>
    </w:p>
    <w:p w14:paraId="2E00ED0C" w14:textId="09BF8439" w:rsidR="00D470FF" w:rsidRDefault="006E4234" w:rsidP="00D470FF">
      <w:pPr>
        <w:pStyle w:val="ListParagraph"/>
        <w:numPr>
          <w:ilvl w:val="1"/>
          <w:numId w:val="41"/>
        </w:numPr>
      </w:pPr>
      <w:r>
        <w:t xml:space="preserve">WWN </w:t>
      </w:r>
      <w:r w:rsidR="00D470FF" w:rsidRPr="00D470FF">
        <w:t>documentation</w:t>
      </w:r>
    </w:p>
    <w:p w14:paraId="746FEA34" w14:textId="398E90C8" w:rsidR="009105CB" w:rsidRDefault="009105CB" w:rsidP="00D470FF">
      <w:pPr>
        <w:pStyle w:val="ListParagraph"/>
        <w:numPr>
          <w:ilvl w:val="1"/>
          <w:numId w:val="41"/>
        </w:numPr>
      </w:pPr>
      <w:r>
        <w:t xml:space="preserve">The </w:t>
      </w:r>
      <w:r w:rsidR="00F57595">
        <w:t xml:space="preserve">WWN </w:t>
      </w:r>
      <w:r>
        <w:t>documentatio</w:t>
      </w:r>
      <w:r w:rsidR="00F57595">
        <w:t>n is in</w:t>
      </w:r>
      <w:r>
        <w:t xml:space="preserve"> Word docs</w:t>
      </w:r>
      <w:r w:rsidR="00F57595">
        <w:t xml:space="preserve">, which </w:t>
      </w:r>
      <w:r>
        <w:t>are stored here in the repo.</w:t>
      </w:r>
    </w:p>
    <w:p w14:paraId="67C6777B" w14:textId="4BA0E9A2" w:rsidR="00F57595" w:rsidRDefault="00F57595" w:rsidP="00900890">
      <w:pPr>
        <w:pStyle w:val="ListParagraph"/>
        <w:numPr>
          <w:ilvl w:val="1"/>
          <w:numId w:val="41"/>
        </w:numPr>
      </w:pPr>
      <w:r>
        <w:t>Those Word docs are also on the WWN web-site, as WWN web-pages.</w:t>
      </w:r>
    </w:p>
    <w:p w14:paraId="2C4507E0" w14:textId="77777777" w:rsidR="009C02C6" w:rsidRDefault="009C02C6" w:rsidP="0011358E">
      <w:pPr>
        <w:pStyle w:val="ListParagraph"/>
        <w:numPr>
          <w:ilvl w:val="0"/>
          <w:numId w:val="41"/>
        </w:numPr>
        <w:rPr>
          <w:b/>
          <w:bCs/>
        </w:rPr>
      </w:pPr>
      <w:r w:rsidRPr="0011358E">
        <w:rPr>
          <w:b/>
          <w:bCs/>
        </w:rPr>
        <w:t>templates</w:t>
      </w:r>
    </w:p>
    <w:p w14:paraId="38413E13" w14:textId="277979BB" w:rsidR="00D470FF" w:rsidRPr="005E13B8" w:rsidRDefault="00D470FF" w:rsidP="00D470FF">
      <w:pPr>
        <w:pStyle w:val="ListParagraph"/>
        <w:numPr>
          <w:ilvl w:val="1"/>
          <w:numId w:val="41"/>
        </w:numPr>
      </w:pPr>
      <w:r w:rsidRPr="00D470FF">
        <w:t>Example parameter-files for</w:t>
      </w:r>
      <w:r>
        <w:rPr>
          <w:b/>
          <w:bCs/>
        </w:rPr>
        <w:t xml:space="preserve"> </w:t>
      </w:r>
      <w:r w:rsidRPr="005E13B8">
        <w:rPr>
          <w:b/>
          <w:bCs/>
        </w:rPr>
        <w:t>create</w:t>
      </w:r>
      <w:r w:rsidR="005E13B8" w:rsidRPr="005E13B8">
        <w:rPr>
          <w:b/>
          <w:bCs/>
        </w:rPr>
        <w:t>_</w:t>
      </w:r>
      <w:r w:rsidRPr="005E13B8">
        <w:rPr>
          <w:b/>
          <w:bCs/>
        </w:rPr>
        <w:t>web</w:t>
      </w:r>
      <w:r w:rsidR="005E13B8" w:rsidRPr="005E13B8">
        <w:rPr>
          <w:b/>
          <w:bCs/>
        </w:rPr>
        <w:t>_</w:t>
      </w:r>
      <w:r w:rsidRPr="005E13B8">
        <w:rPr>
          <w:b/>
          <w:bCs/>
        </w:rPr>
        <w:t>page.py</w:t>
      </w:r>
    </w:p>
    <w:p w14:paraId="6F4BE8CD" w14:textId="77777777" w:rsidR="009C02C6" w:rsidRDefault="009C02C6" w:rsidP="0011358E">
      <w:pPr>
        <w:pStyle w:val="ListParagraph"/>
        <w:numPr>
          <w:ilvl w:val="0"/>
          <w:numId w:val="41"/>
        </w:numPr>
        <w:rPr>
          <w:b/>
          <w:bCs/>
        </w:rPr>
      </w:pPr>
      <w:r w:rsidRPr="0011358E">
        <w:rPr>
          <w:b/>
          <w:bCs/>
        </w:rPr>
        <w:t>tests</w:t>
      </w:r>
    </w:p>
    <w:p w14:paraId="2D75FC83" w14:textId="2461B768" w:rsidR="00D470FF" w:rsidRPr="00D470FF" w:rsidRDefault="00D470FF" w:rsidP="00D470FF">
      <w:pPr>
        <w:pStyle w:val="ListParagraph"/>
        <w:numPr>
          <w:ilvl w:val="1"/>
          <w:numId w:val="41"/>
        </w:numPr>
      </w:pPr>
      <w:r w:rsidRPr="00D470FF">
        <w:t>Files used for testing WWN</w:t>
      </w:r>
    </w:p>
    <w:p w14:paraId="3B3D9C8D" w14:textId="4E2EE4CD" w:rsidR="00D27A0A" w:rsidRPr="00D470FF" w:rsidRDefault="009C02C6" w:rsidP="0011358E">
      <w:pPr>
        <w:pStyle w:val="ListParagraph"/>
        <w:numPr>
          <w:ilvl w:val="0"/>
          <w:numId w:val="41"/>
        </w:numPr>
      </w:pPr>
      <w:r w:rsidRPr="0011358E">
        <w:rPr>
          <w:b/>
          <w:bCs/>
        </w:rPr>
        <w:t>tools</w:t>
      </w:r>
    </w:p>
    <w:p w14:paraId="68F4FC62" w14:textId="6FB7D941" w:rsidR="00D470FF" w:rsidRDefault="00D470FF" w:rsidP="00D470FF">
      <w:pPr>
        <w:pStyle w:val="ListParagraph"/>
        <w:numPr>
          <w:ilvl w:val="1"/>
          <w:numId w:val="41"/>
        </w:numPr>
      </w:pPr>
      <w:r w:rsidRPr="00D470FF">
        <w:t>Tools that help with using WWN</w:t>
      </w:r>
    </w:p>
    <w:p w14:paraId="431F81DC" w14:textId="77777777" w:rsidR="009105CB" w:rsidRPr="009105CB" w:rsidRDefault="009105CB" w:rsidP="009105CB">
      <w:pPr>
        <w:pStyle w:val="ListParagraph"/>
        <w:numPr>
          <w:ilvl w:val="1"/>
          <w:numId w:val="41"/>
        </w:numPr>
        <w:rPr>
          <w:b/>
          <w:bCs/>
        </w:rPr>
      </w:pPr>
      <w:r w:rsidRPr="009105CB">
        <w:rPr>
          <w:b/>
          <w:bCs/>
        </w:rPr>
        <w:t>batch_create_web_page.py</w:t>
      </w:r>
    </w:p>
    <w:p w14:paraId="49FA8C0F" w14:textId="08084CD0" w:rsidR="009105CB" w:rsidRDefault="009105CB" w:rsidP="009105CB">
      <w:pPr>
        <w:pStyle w:val="ListParagraph"/>
        <w:numPr>
          <w:ilvl w:val="2"/>
          <w:numId w:val="41"/>
        </w:numPr>
      </w:pPr>
      <w:r w:rsidRPr="009105CB">
        <w:t>This program is used to create WWN web-pages for all of the</w:t>
      </w:r>
      <w:r>
        <w:t xml:space="preserve"> Word</w:t>
      </w:r>
      <w:r w:rsidRPr="009105CB">
        <w:t xml:space="preserve"> </w:t>
      </w:r>
      <w:r>
        <w:t>HTML</w:t>
      </w:r>
      <w:r w:rsidRPr="009105CB">
        <w:t xml:space="preserve"> files in a directory</w:t>
      </w:r>
      <w:r>
        <w:t>.</w:t>
      </w:r>
    </w:p>
    <w:p w14:paraId="3D54E2BF" w14:textId="7AEB563C" w:rsidR="009105CB" w:rsidRPr="009105CB" w:rsidRDefault="009105CB" w:rsidP="009105CB">
      <w:pPr>
        <w:pStyle w:val="ListParagraph"/>
        <w:numPr>
          <w:ilvl w:val="1"/>
          <w:numId w:val="41"/>
        </w:numPr>
        <w:rPr>
          <w:b/>
          <w:bCs/>
        </w:rPr>
      </w:pPr>
      <w:r w:rsidRPr="009105CB">
        <w:rPr>
          <w:b/>
          <w:bCs/>
        </w:rPr>
        <w:t>create_web_page_for_all_yml_files.py</w:t>
      </w:r>
    </w:p>
    <w:p w14:paraId="7051569B" w14:textId="1BFE5B7B" w:rsidR="009105CB" w:rsidRDefault="009105CB" w:rsidP="009105CB">
      <w:pPr>
        <w:pStyle w:val="ListParagraph"/>
        <w:numPr>
          <w:ilvl w:val="2"/>
          <w:numId w:val="41"/>
        </w:numPr>
      </w:pPr>
      <w:r w:rsidRPr="009105CB">
        <w:t xml:space="preserve">Calls create_web_page.py, for </w:t>
      </w:r>
      <w:r>
        <w:t xml:space="preserve">each </w:t>
      </w:r>
      <w:r w:rsidRPr="009105CB">
        <w:t xml:space="preserve">of the </w:t>
      </w:r>
      <w:r>
        <w:t>WWN parameter-files (</w:t>
      </w:r>
      <w:r w:rsidRPr="009105CB">
        <w:t>*.yml</w:t>
      </w:r>
      <w:r>
        <w:t>)</w:t>
      </w:r>
      <w:r w:rsidRPr="009105CB">
        <w:t xml:space="preserve"> at the specified directory.</w:t>
      </w:r>
    </w:p>
    <w:p w14:paraId="463264B1" w14:textId="77777777" w:rsidR="00F57595" w:rsidRDefault="00F57595" w:rsidP="00F57595">
      <w:pPr>
        <w:pStyle w:val="ListParagraph"/>
        <w:numPr>
          <w:ilvl w:val="1"/>
          <w:numId w:val="41"/>
        </w:numPr>
        <w:rPr>
          <w:b/>
          <w:bCs/>
        </w:rPr>
      </w:pPr>
      <w:r w:rsidRPr="003F60D4">
        <w:rPr>
          <w:b/>
          <w:bCs/>
        </w:rPr>
        <w:t>generate_word_html.docm</w:t>
      </w:r>
    </w:p>
    <w:p w14:paraId="164DC377" w14:textId="0EDAD991" w:rsidR="00F57595" w:rsidRDefault="00F57595" w:rsidP="00F57595">
      <w:pPr>
        <w:pStyle w:val="ListParagraph"/>
        <w:numPr>
          <w:ilvl w:val="2"/>
          <w:numId w:val="41"/>
        </w:numPr>
      </w:pPr>
      <w:r>
        <w:t>This file contains a script that generates Word HTML for specified Word docs</w:t>
      </w:r>
      <w:r w:rsidR="008C0E05">
        <w:t xml:space="preserve"> </w:t>
      </w:r>
    </w:p>
    <w:sectPr w:rsidR="00F57595" w:rsidSect="00C26F5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9358" w14:textId="77777777" w:rsidR="000659F1" w:rsidRDefault="000659F1" w:rsidP="00C26F59">
      <w:r>
        <w:separator/>
      </w:r>
    </w:p>
  </w:endnote>
  <w:endnote w:type="continuationSeparator" w:id="0">
    <w:p w14:paraId="2F705B40" w14:textId="77777777" w:rsidR="000659F1" w:rsidRDefault="000659F1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67D86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A57AB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5CACF" w14:textId="77777777" w:rsidR="000659F1" w:rsidRDefault="000659F1" w:rsidP="00C26F59">
      <w:r>
        <w:separator/>
      </w:r>
    </w:p>
  </w:footnote>
  <w:footnote w:type="continuationSeparator" w:id="0">
    <w:p w14:paraId="76AE9851" w14:textId="77777777" w:rsidR="000659F1" w:rsidRDefault="000659F1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F50070"/>
    <w:multiLevelType w:val="multilevel"/>
    <w:tmpl w:val="99F0FFE2"/>
    <w:numStyleLink w:val="Headings"/>
  </w:abstractNum>
  <w:abstractNum w:abstractNumId="4" w15:restartNumberingAfterBreak="0">
    <w:nsid w:val="783604F5"/>
    <w:multiLevelType w:val="hybridMultilevel"/>
    <w:tmpl w:val="A0E647E2"/>
    <w:lvl w:ilvl="0" w:tplc="59EAD9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2"/>
  </w:num>
  <w:num w:numId="2" w16cid:durableId="1050960317">
    <w:abstractNumId w:val="2"/>
  </w:num>
  <w:num w:numId="3" w16cid:durableId="1476874376">
    <w:abstractNumId w:val="2"/>
  </w:num>
  <w:num w:numId="4" w16cid:durableId="243146797">
    <w:abstractNumId w:val="2"/>
  </w:num>
  <w:num w:numId="5" w16cid:durableId="1645161553">
    <w:abstractNumId w:val="2"/>
  </w:num>
  <w:num w:numId="6" w16cid:durableId="661812258">
    <w:abstractNumId w:val="2"/>
  </w:num>
  <w:num w:numId="7" w16cid:durableId="498539829">
    <w:abstractNumId w:val="2"/>
  </w:num>
  <w:num w:numId="8" w16cid:durableId="1026903942">
    <w:abstractNumId w:val="2"/>
  </w:num>
  <w:num w:numId="9" w16cid:durableId="746459957">
    <w:abstractNumId w:val="2"/>
  </w:num>
  <w:num w:numId="10" w16cid:durableId="380521622">
    <w:abstractNumId w:val="2"/>
  </w:num>
  <w:num w:numId="11" w16cid:durableId="1119690898">
    <w:abstractNumId w:val="2"/>
  </w:num>
  <w:num w:numId="12" w16cid:durableId="756171320">
    <w:abstractNumId w:val="2"/>
  </w:num>
  <w:num w:numId="13" w16cid:durableId="2016414629">
    <w:abstractNumId w:val="2"/>
  </w:num>
  <w:num w:numId="14" w16cid:durableId="1566405318">
    <w:abstractNumId w:val="2"/>
  </w:num>
  <w:num w:numId="15" w16cid:durableId="645013137">
    <w:abstractNumId w:val="2"/>
  </w:num>
  <w:num w:numId="16" w16cid:durableId="1248422402">
    <w:abstractNumId w:val="2"/>
  </w:num>
  <w:num w:numId="17" w16cid:durableId="145438045">
    <w:abstractNumId w:val="2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1"/>
  </w:num>
  <w:num w:numId="22" w16cid:durableId="1278298938">
    <w:abstractNumId w:val="3"/>
  </w:num>
  <w:num w:numId="23" w16cid:durableId="1943410592">
    <w:abstractNumId w:val="3"/>
  </w:num>
  <w:num w:numId="24" w16cid:durableId="1510943629">
    <w:abstractNumId w:val="3"/>
  </w:num>
  <w:num w:numId="25" w16cid:durableId="485438239">
    <w:abstractNumId w:val="3"/>
  </w:num>
  <w:num w:numId="26" w16cid:durableId="1148787265">
    <w:abstractNumId w:val="3"/>
  </w:num>
  <w:num w:numId="27" w16cid:durableId="1625960148">
    <w:abstractNumId w:val="3"/>
  </w:num>
  <w:num w:numId="28" w16cid:durableId="105194292">
    <w:abstractNumId w:val="3"/>
  </w:num>
  <w:num w:numId="29" w16cid:durableId="818037789">
    <w:abstractNumId w:val="3"/>
  </w:num>
  <w:num w:numId="30" w16cid:durableId="476654370">
    <w:abstractNumId w:val="3"/>
  </w:num>
  <w:num w:numId="31" w16cid:durableId="957182367">
    <w:abstractNumId w:val="3"/>
  </w:num>
  <w:num w:numId="32" w16cid:durableId="1984315300">
    <w:abstractNumId w:val="3"/>
  </w:num>
  <w:num w:numId="33" w16cid:durableId="923612732">
    <w:abstractNumId w:val="3"/>
  </w:num>
  <w:num w:numId="34" w16cid:durableId="1584214910">
    <w:abstractNumId w:val="3"/>
  </w:num>
  <w:num w:numId="35" w16cid:durableId="1117022174">
    <w:abstractNumId w:val="3"/>
  </w:num>
  <w:num w:numId="36" w16cid:durableId="2136288300">
    <w:abstractNumId w:val="3"/>
  </w:num>
  <w:num w:numId="37" w16cid:durableId="1465464767">
    <w:abstractNumId w:val="3"/>
  </w:num>
  <w:num w:numId="38" w16cid:durableId="947808167">
    <w:abstractNumId w:val="3"/>
  </w:num>
  <w:num w:numId="39" w16cid:durableId="2002653934">
    <w:abstractNumId w:val="3"/>
  </w:num>
  <w:num w:numId="40" w16cid:durableId="1877232077">
    <w:abstractNumId w:val="3"/>
  </w:num>
  <w:num w:numId="41" w16cid:durableId="99186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C6"/>
    <w:rsid w:val="000659F1"/>
    <w:rsid w:val="00074C6C"/>
    <w:rsid w:val="00092949"/>
    <w:rsid w:val="000E3EEF"/>
    <w:rsid w:val="000F7148"/>
    <w:rsid w:val="001022BE"/>
    <w:rsid w:val="0011358E"/>
    <w:rsid w:val="00155E99"/>
    <w:rsid w:val="001F5AB8"/>
    <w:rsid w:val="00242133"/>
    <w:rsid w:val="00245E37"/>
    <w:rsid w:val="00254B55"/>
    <w:rsid w:val="003239FB"/>
    <w:rsid w:val="00344B73"/>
    <w:rsid w:val="003F60D4"/>
    <w:rsid w:val="00465EA9"/>
    <w:rsid w:val="004749C9"/>
    <w:rsid w:val="00497CF4"/>
    <w:rsid w:val="00525903"/>
    <w:rsid w:val="00577BFF"/>
    <w:rsid w:val="005C0AC1"/>
    <w:rsid w:val="005D5131"/>
    <w:rsid w:val="005E13B8"/>
    <w:rsid w:val="005E2E77"/>
    <w:rsid w:val="005F72FA"/>
    <w:rsid w:val="00670AFD"/>
    <w:rsid w:val="006921D0"/>
    <w:rsid w:val="006D7EC0"/>
    <w:rsid w:val="006E4234"/>
    <w:rsid w:val="00740180"/>
    <w:rsid w:val="00775663"/>
    <w:rsid w:val="007D27B9"/>
    <w:rsid w:val="00812A8C"/>
    <w:rsid w:val="00854229"/>
    <w:rsid w:val="0088447A"/>
    <w:rsid w:val="008B3601"/>
    <w:rsid w:val="008C0E05"/>
    <w:rsid w:val="009105CB"/>
    <w:rsid w:val="009424C3"/>
    <w:rsid w:val="00963A63"/>
    <w:rsid w:val="009C02C6"/>
    <w:rsid w:val="009D5D6E"/>
    <w:rsid w:val="00A47FC2"/>
    <w:rsid w:val="00A73B92"/>
    <w:rsid w:val="00AE69C4"/>
    <w:rsid w:val="00B10D28"/>
    <w:rsid w:val="00B12EE3"/>
    <w:rsid w:val="00B64085"/>
    <w:rsid w:val="00C13F88"/>
    <w:rsid w:val="00C15D41"/>
    <w:rsid w:val="00C26F59"/>
    <w:rsid w:val="00C375D9"/>
    <w:rsid w:val="00C37A23"/>
    <w:rsid w:val="00C432BE"/>
    <w:rsid w:val="00C51BE4"/>
    <w:rsid w:val="00C709DD"/>
    <w:rsid w:val="00CB0A8F"/>
    <w:rsid w:val="00CB52D0"/>
    <w:rsid w:val="00D07F3E"/>
    <w:rsid w:val="00D27A0A"/>
    <w:rsid w:val="00D470FF"/>
    <w:rsid w:val="00DA065A"/>
    <w:rsid w:val="00DA1C14"/>
    <w:rsid w:val="00E0440B"/>
    <w:rsid w:val="00E145EB"/>
    <w:rsid w:val="00E21B86"/>
    <w:rsid w:val="00E9694C"/>
    <w:rsid w:val="00EC134C"/>
    <w:rsid w:val="00EE7014"/>
    <w:rsid w:val="00F330AB"/>
    <w:rsid w:val="00F57595"/>
    <w:rsid w:val="00F812A8"/>
    <w:rsid w:val="00F9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DF404"/>
  <w15:chartTrackingRefBased/>
  <w15:docId w15:val="{0376B9E6-29FF-4D66-B930-F7C3240E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13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89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</cp:lastModifiedBy>
  <cp:revision>12</cp:revision>
  <dcterms:created xsi:type="dcterms:W3CDTF">2023-07-27T13:44:00Z</dcterms:created>
  <dcterms:modified xsi:type="dcterms:W3CDTF">2023-10-24T15:09:00Z</dcterms:modified>
</cp:coreProperties>
</file>