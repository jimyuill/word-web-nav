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993" w14:textId="610DC462" w:rsidR="00D27A0A" w:rsidRDefault="00CF061A" w:rsidP="00CF061A">
      <w:pPr>
        <w:jc w:val="center"/>
        <w:rPr>
          <w:b/>
          <w:bCs/>
        </w:rPr>
      </w:pPr>
      <w:r w:rsidRPr="00CF061A">
        <w:rPr>
          <w:b/>
          <w:bCs/>
        </w:rPr>
        <w:t>Regression</w:t>
      </w:r>
      <w:r w:rsidR="0092493C">
        <w:rPr>
          <w:b/>
          <w:bCs/>
        </w:rPr>
        <w:t>-</w:t>
      </w:r>
      <w:r w:rsidRPr="00CF061A">
        <w:rPr>
          <w:b/>
          <w:bCs/>
        </w:rPr>
        <w:t>Testing Notes</w:t>
      </w:r>
    </w:p>
    <w:p w14:paraId="4FEDD93E" w14:textId="77777777" w:rsidR="00CF061A" w:rsidRDefault="00CF061A" w:rsidP="00CF061A"/>
    <w:p w14:paraId="272AA4DE" w14:textId="77777777" w:rsidR="0092493C" w:rsidRDefault="0092493C" w:rsidP="00CF061A"/>
    <w:p w14:paraId="67488098" w14:textId="7368CE85" w:rsidR="0092493C" w:rsidRPr="00FE157E" w:rsidRDefault="00DA2B82" w:rsidP="00FE157E">
      <w:pPr>
        <w:pStyle w:val="Heading1"/>
      </w:pPr>
      <w:r w:rsidRPr="00FE157E">
        <w:t>How to run the r</w:t>
      </w:r>
      <w:r w:rsidR="00A338B2" w:rsidRPr="00FE157E">
        <w:t>egression test</w:t>
      </w:r>
      <w:r w:rsidRPr="00FE157E">
        <w:t>s</w:t>
      </w:r>
    </w:p>
    <w:p w14:paraId="3F4BE4D3" w14:textId="389CE755" w:rsidR="00FE157E" w:rsidRDefault="00FE157E" w:rsidP="00FE157E">
      <w:pPr>
        <w:pStyle w:val="ListParagraph"/>
        <w:numPr>
          <w:ilvl w:val="0"/>
          <w:numId w:val="43"/>
        </w:numPr>
      </w:pPr>
      <w:r>
        <w:t xml:space="preserve">The regression-test </w:t>
      </w:r>
      <w:r w:rsidR="00B12416">
        <w:t xml:space="preserve">Word </w:t>
      </w:r>
      <w:r>
        <w:t xml:space="preserve">files are listed </w:t>
      </w:r>
      <w:r w:rsidR="007D08EA">
        <w:t>and described here:</w:t>
      </w:r>
    </w:p>
    <w:p w14:paraId="5DE60FDE" w14:textId="57353DDB" w:rsidR="007D08EA" w:rsidRPr="007D08EA" w:rsidRDefault="007D08EA" w:rsidP="007D08EA">
      <w:pPr>
        <w:pStyle w:val="ListParagraph"/>
        <w:numPr>
          <w:ilvl w:val="1"/>
          <w:numId w:val="43"/>
        </w:numPr>
      </w:pPr>
      <w:r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10158EC0" w14:textId="02DE3177" w:rsidR="007D08EA" w:rsidRDefault="007D08EA" w:rsidP="007D08EA">
      <w:pPr>
        <w:pStyle w:val="ListParagraph"/>
        <w:numPr>
          <w:ilvl w:val="1"/>
          <w:numId w:val="43"/>
        </w:numPr>
      </w:pPr>
      <w:r w:rsidRPr="007D08EA">
        <w:t xml:space="preserve">See </w:t>
      </w:r>
      <w:r>
        <w:t>the section below, “</w:t>
      </w:r>
      <w:r w:rsidRPr="007D08EA">
        <w:t>2  Testing work done in the original development</w:t>
      </w:r>
      <w:r>
        <w:t>”</w:t>
      </w:r>
    </w:p>
    <w:p w14:paraId="546A70F3" w14:textId="50C7DE0D" w:rsidR="007D08EA" w:rsidRDefault="007D08EA" w:rsidP="007D08EA">
      <w:pPr>
        <w:pStyle w:val="ListParagraph"/>
        <w:numPr>
          <w:ilvl w:val="2"/>
          <w:numId w:val="43"/>
        </w:numPr>
      </w:pPr>
      <w:r>
        <w:t>It lists the 9 regresssion-test files</w:t>
      </w:r>
    </w:p>
    <w:p w14:paraId="7863A57B" w14:textId="77777777" w:rsidR="007D08EA" w:rsidRPr="007D08EA" w:rsidRDefault="007D08EA" w:rsidP="007D08EA"/>
    <w:p w14:paraId="1F941410" w14:textId="5AA677B9" w:rsidR="00A338B2" w:rsidRDefault="00DA2B82" w:rsidP="00FE157E">
      <w:pPr>
        <w:pStyle w:val="ListParagraph"/>
        <w:numPr>
          <w:ilvl w:val="0"/>
          <w:numId w:val="43"/>
        </w:numPr>
      </w:pPr>
      <w:r>
        <w:t>The regression-test files are here:</w:t>
      </w:r>
    </w:p>
    <w:p w14:paraId="421353AA" w14:textId="5ECCD308" w:rsidR="007D08EA" w:rsidRDefault="007D08EA" w:rsidP="00FE157E">
      <w:pPr>
        <w:pStyle w:val="ListParagraph"/>
        <w:numPr>
          <w:ilvl w:val="1"/>
          <w:numId w:val="43"/>
        </w:numPr>
      </w:pPr>
      <w:r>
        <w:t>NOTE:  these directories have the regression-test files, plus additional files</w:t>
      </w:r>
    </w:p>
    <w:p w14:paraId="6EBD7967" w14:textId="1E9E82F9" w:rsidR="00FE601A" w:rsidRDefault="00FE601A" w:rsidP="00FE157E">
      <w:pPr>
        <w:pStyle w:val="ListParagraph"/>
        <w:numPr>
          <w:ilvl w:val="1"/>
          <w:numId w:val="43"/>
        </w:numPr>
      </w:pPr>
      <w:r>
        <w:t>The .doc* files are at:</w:t>
      </w:r>
    </w:p>
    <w:p w14:paraId="75E753FC" w14:textId="77777777" w:rsidR="00FE601A" w:rsidRDefault="00FE601A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</w:t>
      </w:r>
    </w:p>
    <w:p w14:paraId="2213AB0F" w14:textId="07188C82" w:rsidR="00DA2B82" w:rsidRDefault="00DA2B82" w:rsidP="00FE157E">
      <w:pPr>
        <w:pStyle w:val="ListParagraph"/>
        <w:numPr>
          <w:ilvl w:val="1"/>
          <w:numId w:val="43"/>
        </w:numPr>
      </w:pPr>
      <w:r>
        <w:t>The Word HTML files</w:t>
      </w:r>
      <w:r w:rsidR="00527215">
        <w:t xml:space="preserve"> are here:</w:t>
      </w:r>
    </w:p>
    <w:p w14:paraId="0FAA6648" w14:textId="2E91847A" w:rsidR="00A338B2" w:rsidRPr="00A338B2" w:rsidRDefault="00A338B2" w:rsidP="00A338B2">
      <w:pPr>
        <w:rPr>
          <w:rFonts w:ascii="Courier New" w:hAnsi="Courier New" w:cs="Courier New"/>
          <w:sz w:val="22"/>
        </w:rPr>
      </w:pPr>
      <w:r w:rsidRPr="00A338B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Web-site-development\Word-to-HTML\automation-dev--and--WWN-testing\testing\test-Word-files\Other-Internet-Word-files\WordWebNav--Word-HTML</w:t>
      </w:r>
    </w:p>
    <w:p w14:paraId="127646B3" w14:textId="77777777" w:rsidR="00DA2B82" w:rsidRDefault="00DA2B82" w:rsidP="00DA2B82"/>
    <w:p w14:paraId="43206B7C" w14:textId="2BDF63A3" w:rsidR="00DA2B82" w:rsidRDefault="00DA2B82" w:rsidP="00FE157E">
      <w:pPr>
        <w:pStyle w:val="ListParagraph"/>
        <w:numPr>
          <w:ilvl w:val="0"/>
          <w:numId w:val="43"/>
        </w:numPr>
      </w:pPr>
      <w:r>
        <w:t xml:space="preserve">Delete the WWN web-pages </w:t>
      </w:r>
      <w:r w:rsidR="00540A76">
        <w:t xml:space="preserve">and folders </w:t>
      </w:r>
      <w:r>
        <w:t>at:</w:t>
      </w:r>
    </w:p>
    <w:p w14:paraId="18F6486A" w14:textId="395196A4" w:rsidR="00DA2B82" w:rsidRPr="00DA2B82" w:rsidRDefault="00DA2B82" w:rsidP="00DA2B82">
      <w:pPr>
        <w:rPr>
          <w:rFonts w:ascii="Courier New" w:hAnsi="Courier New" w:cs="Courier New"/>
          <w:sz w:val="22"/>
        </w:rPr>
      </w:pPr>
      <w:r w:rsidRPr="00DA2B82">
        <w:rPr>
          <w:rFonts w:ascii="Courier New" w:hAnsi="Courier New" w:cs="Courier New"/>
          <w:sz w:val="22"/>
        </w:rPr>
        <w:t>Web-site-development\Word-to-HTML\automation-dev--and--WWN-testing\testing\test-Word-files\Other-Internet-Word-files\WordWebNav--HTML</w:t>
      </w:r>
    </w:p>
    <w:p w14:paraId="7E5F2FEB" w14:textId="77777777" w:rsidR="00DA2B82" w:rsidRDefault="00DA2B82" w:rsidP="00DA2B82"/>
    <w:p w14:paraId="25A87EDB" w14:textId="0C0F05B5" w:rsidR="00527215" w:rsidRDefault="00527215" w:rsidP="00527215">
      <w:pPr>
        <w:pStyle w:val="ListParagraph"/>
        <w:numPr>
          <w:ilvl w:val="0"/>
          <w:numId w:val="45"/>
        </w:numPr>
      </w:pPr>
      <w:r>
        <w:t>Create the WWN web-pages;</w:t>
      </w:r>
    </w:p>
    <w:p w14:paraId="6242ED94" w14:textId="4D229C50" w:rsidR="00527215" w:rsidRDefault="00527215" w:rsidP="00527215">
      <w:pPr>
        <w:pStyle w:val="ListParagraph"/>
        <w:numPr>
          <w:ilvl w:val="1"/>
          <w:numId w:val="45"/>
        </w:numPr>
      </w:pPr>
      <w:r>
        <w:t xml:space="preserve">Run: </w:t>
      </w:r>
      <w:r w:rsidRPr="00527215">
        <w:t>batch_create_web_page.py</w:t>
      </w:r>
    </w:p>
    <w:p w14:paraId="4FAAFA5C" w14:textId="1CC9E599" w:rsidR="00527215" w:rsidRDefault="00527215" w:rsidP="00527215">
      <w:pPr>
        <w:pStyle w:val="ListParagraph"/>
        <w:numPr>
          <w:ilvl w:val="2"/>
          <w:numId w:val="45"/>
        </w:numPr>
      </w:pPr>
      <w:r>
        <w:t xml:space="preserve">Need to create the input .yml file: </w:t>
      </w:r>
      <w:r w:rsidRPr="00527215">
        <w:t>batch_create_web_page.yml</w:t>
      </w:r>
    </w:p>
    <w:p w14:paraId="2237AE33" w14:textId="5FDA2ADB" w:rsidR="00527215" w:rsidRDefault="00527215" w:rsidP="00527215">
      <w:pPr>
        <w:pStyle w:val="ListParagraph"/>
        <w:numPr>
          <w:ilvl w:val="2"/>
          <w:numId w:val="45"/>
        </w:numPr>
      </w:pPr>
      <w:r>
        <w:t>Specify the directory for the Word HTML files</w:t>
      </w:r>
    </w:p>
    <w:p w14:paraId="3E00992F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38017B90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* For each .htm* file at the specified directory:</w:t>
      </w:r>
    </w:p>
    <w:p w14:paraId="2BEE14D6" w14:textId="77777777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 xml:space="preserve">  * Creates a .yml file</w:t>
      </w:r>
    </w:p>
    <w:p w14:paraId="6F255794" w14:textId="67A22131" w:rsidR="00527215" w:rsidRDefault="00527215" w:rsidP="00527215">
      <w:r w:rsidRPr="00527215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0ED3D04F" w14:textId="77777777" w:rsidR="00527215" w:rsidRDefault="00527215" w:rsidP="00DA2B82"/>
    <w:p w14:paraId="63BE20F6" w14:textId="234D2D4B" w:rsidR="00527215" w:rsidRDefault="00527215" w:rsidP="00FE157E">
      <w:pPr>
        <w:pStyle w:val="ListParagraph"/>
        <w:numPr>
          <w:ilvl w:val="0"/>
          <w:numId w:val="43"/>
        </w:numPr>
      </w:pPr>
      <w:r>
        <w:t>If the .yml files exist for the Word HTML files</w:t>
      </w:r>
    </w:p>
    <w:p w14:paraId="7D0C7DEA" w14:textId="03826146" w:rsidR="00A338B2" w:rsidRDefault="00A338B2" w:rsidP="00527215">
      <w:pPr>
        <w:pStyle w:val="ListParagraph"/>
        <w:numPr>
          <w:ilvl w:val="1"/>
          <w:numId w:val="43"/>
        </w:numPr>
      </w:pPr>
      <w:r>
        <w:t xml:space="preserve">Run: </w:t>
      </w:r>
      <w:r w:rsidRPr="00A338B2">
        <w:t>create_web_page_for_all_yml_files.py</w:t>
      </w:r>
    </w:p>
    <w:p w14:paraId="61032E88" w14:textId="1DB414DA" w:rsidR="007703F5" w:rsidRDefault="00527215" w:rsidP="00527215">
      <w:pPr>
        <w:pStyle w:val="ListParagraph"/>
        <w:numPr>
          <w:ilvl w:val="2"/>
          <w:numId w:val="43"/>
        </w:numPr>
      </w:pPr>
      <w:r>
        <w:t>Specify the directory for the Word HTML files</w:t>
      </w:r>
    </w:p>
    <w:p w14:paraId="48241305" w14:textId="22CCF2CF" w:rsidR="00527215" w:rsidRPr="00527215" w:rsidRDefault="00527215" w:rsidP="00527215">
      <w:pPr>
        <w:rPr>
          <w:rFonts w:ascii="Courier New" w:hAnsi="Courier New" w:cs="Courier New"/>
          <w:sz w:val="22"/>
        </w:rPr>
      </w:pPr>
      <w:r w:rsidRPr="00527215">
        <w:rPr>
          <w:rFonts w:ascii="Courier New" w:hAnsi="Courier New" w:cs="Courier New"/>
          <w:sz w:val="22"/>
        </w:rPr>
        <w:t>Description:</w:t>
      </w:r>
    </w:p>
    <w:p w14:paraId="2AD20BA5" w14:textId="4E58D6C1" w:rsidR="00527215" w:rsidRDefault="00527215" w:rsidP="00527215">
      <w:r w:rsidRPr="00527215">
        <w:rPr>
          <w:rFonts w:ascii="Courier New" w:hAnsi="Courier New" w:cs="Courier New"/>
          <w:sz w:val="22"/>
        </w:rPr>
        <w:t>* Calls create_web_page.py, for the all of the *.yml files at the specified directory.</w:t>
      </w:r>
    </w:p>
    <w:p w14:paraId="1297EC88" w14:textId="413394D0" w:rsidR="00A338B2" w:rsidRDefault="00A338B2" w:rsidP="00CF061A"/>
    <w:p w14:paraId="326B6A57" w14:textId="77777777" w:rsidR="00DA2B82" w:rsidRDefault="00DA2B82" w:rsidP="00DA2B82"/>
    <w:p w14:paraId="5DF671B5" w14:textId="69B338DE" w:rsidR="0092493C" w:rsidRPr="00FE157E" w:rsidRDefault="0092493C" w:rsidP="00FE157E">
      <w:pPr>
        <w:pStyle w:val="Heading1"/>
      </w:pPr>
      <w:r w:rsidRPr="00FE157E">
        <w:t xml:space="preserve">Testing work </w:t>
      </w:r>
      <w:r w:rsidR="00ED6F8F">
        <w:t xml:space="preserve">for WWN’s </w:t>
      </w:r>
      <w:r w:rsidRPr="00FE157E">
        <w:t>original development</w:t>
      </w:r>
    </w:p>
    <w:p w14:paraId="606D6306" w14:textId="36655A4C" w:rsidR="0092493C" w:rsidRPr="00165BDF" w:rsidRDefault="00165BDF" w:rsidP="00FE157E">
      <w:pPr>
        <w:pStyle w:val="ListParagraph"/>
        <w:numPr>
          <w:ilvl w:val="0"/>
          <w:numId w:val="42"/>
        </w:numPr>
      </w:pPr>
      <w:r>
        <w:t>Testing work d</w:t>
      </w:r>
      <w:r w:rsidR="0092493C">
        <w:t xml:space="preserve">escribed:  </w:t>
      </w:r>
      <w:r w:rsidR="0092493C" w:rsidRPr="0092493C">
        <w:rPr>
          <w:rFonts w:ascii="Courier New" w:hAnsi="Courier New" w:cs="Courier New"/>
          <w:sz w:val="22"/>
        </w:rPr>
        <w:t>word-web-nav\docs\development-docs\WWN--testing.docx</w:t>
      </w:r>
    </w:p>
    <w:p w14:paraId="51200FF1" w14:textId="6C9CB918" w:rsidR="0092493C" w:rsidRDefault="00165BDF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 test f</w:t>
      </w:r>
      <w:r w:rsidR="0092493C" w:rsidRPr="0092493C">
        <w:t>iles</w:t>
      </w:r>
      <w:r w:rsidR="0092493C">
        <w:t xml:space="preserve"> </w:t>
      </w:r>
      <w:r>
        <w:t xml:space="preserve">are </w:t>
      </w:r>
      <w:r w:rsidR="0092493C">
        <w:t>listed and described, under:</w:t>
      </w:r>
    </w:p>
    <w:p w14:paraId="2EFECE9D" w14:textId="26A99F35" w:rsidR="0092493C" w:rsidRDefault="0092493C" w:rsidP="00FE157E">
      <w:pPr>
        <w:pStyle w:val="ListParagraph"/>
        <w:numPr>
          <w:ilvl w:val="2"/>
          <w:numId w:val="42"/>
        </w:numPr>
      </w:pPr>
      <w:r>
        <w:t>“</w:t>
      </w:r>
      <w:r w:rsidRPr="0092493C">
        <w:t>5  Regresssion-test test-files</w:t>
      </w:r>
      <w:r>
        <w:t>”</w:t>
      </w:r>
    </w:p>
    <w:p w14:paraId="02926C9C" w14:textId="1A9EA70A" w:rsidR="0092493C" w:rsidRDefault="0092493C" w:rsidP="00FE157E">
      <w:pPr>
        <w:pStyle w:val="ListParagraph"/>
        <w:numPr>
          <w:ilvl w:val="3"/>
          <w:numId w:val="42"/>
        </w:numPr>
      </w:pPr>
      <w:r>
        <w:t>“</w:t>
      </w:r>
      <w:r w:rsidRPr="0092493C">
        <w:t>5.2  Word files from the Internet</w:t>
      </w:r>
      <w:r>
        <w:t>”</w:t>
      </w:r>
    </w:p>
    <w:p w14:paraId="518FB398" w14:textId="442F27A8" w:rsidR="00FE157E" w:rsidRDefault="00FE157E" w:rsidP="00FE157E">
      <w:pPr>
        <w:pStyle w:val="ListParagraph"/>
        <w:numPr>
          <w:ilvl w:val="4"/>
          <w:numId w:val="42"/>
        </w:numPr>
      </w:pPr>
      <w:r>
        <w:t>Describes each file used for testing</w:t>
      </w:r>
    </w:p>
    <w:p w14:paraId="115C4B09" w14:textId="07AB75E4" w:rsidR="00FE157E" w:rsidRDefault="00FE157E" w:rsidP="00FE157E">
      <w:pPr>
        <w:pStyle w:val="ListParagraph"/>
        <w:numPr>
          <w:ilvl w:val="4"/>
          <w:numId w:val="42"/>
        </w:numPr>
      </w:pPr>
      <w:r>
        <w:t>For each file, this list item describes what to check for the test</w:t>
      </w:r>
    </w:p>
    <w:p w14:paraId="57A9FD46" w14:textId="41DAB82E" w:rsidR="00FE157E" w:rsidRDefault="00FE157E" w:rsidP="00FE157E">
      <w:pPr>
        <w:pStyle w:val="ListParagraph"/>
        <w:numPr>
          <w:ilvl w:val="5"/>
          <w:numId w:val="42"/>
        </w:numPr>
      </w:pPr>
      <w:r>
        <w:t>“</w:t>
      </w:r>
      <w:r w:rsidRPr="00FE157E">
        <w:t xml:space="preserve">Program tests, using file:  </w:t>
      </w:r>
      <w:r>
        <w:t>“</w:t>
      </w:r>
    </w:p>
    <w:p w14:paraId="7FB3A7D8" w14:textId="369B65CD" w:rsidR="0092493C" w:rsidRDefault="00FE157E" w:rsidP="00FE157E">
      <w:pPr>
        <w:pStyle w:val="ListParagraph"/>
        <w:numPr>
          <w:ilvl w:val="1"/>
          <w:numId w:val="42"/>
        </w:numPr>
      </w:pPr>
      <w:r>
        <w:t>The r</w:t>
      </w:r>
      <w:r w:rsidR="0092493C">
        <w:t>egression</w:t>
      </w:r>
      <w:r>
        <w:t>-</w:t>
      </w:r>
      <w:r w:rsidR="0092493C">
        <w:t>test f</w:t>
      </w:r>
      <w:r w:rsidR="0092493C" w:rsidRPr="0092493C">
        <w:t>iles</w:t>
      </w:r>
      <w:r w:rsidR="00DA2B82">
        <w:t xml:space="preserve"> (9)</w:t>
      </w:r>
      <w:r w:rsidR="0092493C">
        <w:t>:</w:t>
      </w:r>
    </w:p>
    <w:p w14:paraId="14E6F058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E601A">
        <w:lastRenderedPageBreak/>
        <w:t>example-book-formatting--added-features.doc</w:t>
      </w:r>
    </w:p>
    <w:p w14:paraId="7A9F0E92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5357B5">
        <w:t>MS-tech-report--Sequential File--original.doc</w:t>
      </w:r>
    </w:p>
    <w:p w14:paraId="42FEF67E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BE11C6">
        <w:t>MS-tutorial--Deep Learning --original.docx</w:t>
      </w:r>
    </w:p>
    <w:p w14:paraId="4A431890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F02AA8">
        <w:t>computer-concepts--original.html</w:t>
      </w:r>
    </w:p>
    <w:p w14:paraId="0B122F85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C266C8">
        <w:t>python-lab-instructions--original.docx</w:t>
      </w:r>
    </w:p>
    <w:p w14:paraId="53B5C7AC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E61095">
        <w:t>physics-tutorial--original.docx</w:t>
      </w:r>
    </w:p>
    <w:p w14:paraId="7FBA00D3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python-tutorial--original.docx</w:t>
      </w:r>
    </w:p>
    <w:p w14:paraId="1DBE9BB6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pesticide-report--fixed.docx</w:t>
      </w:r>
    </w:p>
    <w:p w14:paraId="34684EBD" w14:textId="77777777" w:rsidR="00FE157E" w:rsidRDefault="00FE157E" w:rsidP="00FE157E">
      <w:pPr>
        <w:pStyle w:val="ListParagraph"/>
        <w:numPr>
          <w:ilvl w:val="2"/>
          <w:numId w:val="42"/>
        </w:numPr>
      </w:pPr>
      <w:r w:rsidRPr="000F73AB">
        <w:t>software-install-guide--fixed.docx</w:t>
      </w:r>
    </w:p>
    <w:p w14:paraId="3A389654" w14:textId="77777777" w:rsidR="0092493C" w:rsidRPr="00CF061A" w:rsidRDefault="0092493C" w:rsidP="0092493C"/>
    <w:p w14:paraId="6819E02A" w14:textId="2D13FF9B" w:rsidR="00CF061A" w:rsidRPr="00165BDF" w:rsidRDefault="00CF061A" w:rsidP="00165BDF">
      <w:pPr>
        <w:pStyle w:val="Heading1"/>
      </w:pPr>
      <w:r w:rsidRPr="00165BDF">
        <w:t>Testing tools, to run WWN for multiple files</w:t>
      </w:r>
    </w:p>
    <w:p w14:paraId="7A56DABD" w14:textId="4533B12B" w:rsidR="0092493C" w:rsidRDefault="0092493C" w:rsidP="0092493C">
      <w:pPr>
        <w:pStyle w:val="ListParagraph"/>
        <w:numPr>
          <w:ilvl w:val="1"/>
          <w:numId w:val="41"/>
        </w:numPr>
      </w:pPr>
      <w:r>
        <w:t xml:space="preserve">Location:  </w:t>
      </w:r>
      <w:r w:rsidRPr="0092493C">
        <w:rPr>
          <w:rFonts w:ascii="Courier New" w:hAnsi="Courier New" w:cs="Courier New"/>
          <w:sz w:val="22"/>
        </w:rPr>
        <w:t>word-web-nav\t</w:t>
      </w:r>
      <w:r w:rsidR="00314095">
        <w:rPr>
          <w:rFonts w:ascii="Courier New" w:hAnsi="Courier New" w:cs="Courier New"/>
          <w:sz w:val="22"/>
        </w:rPr>
        <w:t>ools</w:t>
      </w:r>
    </w:p>
    <w:p w14:paraId="0BE37D38" w14:textId="77777777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batch_create_web_page.py</w:t>
      </w:r>
    </w:p>
    <w:p w14:paraId="5975961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Description:</w:t>
      </w:r>
    </w:p>
    <w:p w14:paraId="0F0AF121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* For each .htm* file at the specified directory:</w:t>
      </w:r>
    </w:p>
    <w:p w14:paraId="31D1487E" w14:textId="77777777" w:rsidR="00CF061A" w:rsidRP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 xml:space="preserve">  * Creates a .yml file</w:t>
      </w:r>
    </w:p>
    <w:p w14:paraId="07C1BBC3" w14:textId="44D6EAE1" w:rsidR="00CF061A" w:rsidRDefault="00CF061A" w:rsidP="00CF061A">
      <w:r w:rsidRPr="00CF061A">
        <w:rPr>
          <w:rFonts w:ascii="Courier New" w:hAnsi="Courier New" w:cs="Courier New"/>
          <w:sz w:val="22"/>
        </w:rPr>
        <w:t xml:space="preserve">  * Calls create_web_page.py, for the .yml file</w:t>
      </w:r>
    </w:p>
    <w:p w14:paraId="6BC8153E" w14:textId="77777777" w:rsidR="00CF061A" w:rsidRDefault="00CF061A" w:rsidP="00CF061A"/>
    <w:p w14:paraId="393BF413" w14:textId="76F33869" w:rsidR="00CF061A" w:rsidRPr="0092493C" w:rsidRDefault="00CF061A" w:rsidP="00CF061A">
      <w:pPr>
        <w:pStyle w:val="ListParagraph"/>
        <w:numPr>
          <w:ilvl w:val="1"/>
          <w:numId w:val="41"/>
        </w:numPr>
        <w:rPr>
          <w:b/>
          <w:bCs/>
        </w:rPr>
      </w:pPr>
      <w:r w:rsidRPr="0092493C">
        <w:rPr>
          <w:b/>
          <w:bCs/>
        </w:rPr>
        <w:t>create_web_page_for_all_yml_files.py</w:t>
      </w:r>
    </w:p>
    <w:p w14:paraId="43A91263" w14:textId="152D80FC" w:rsidR="00CF061A" w:rsidRDefault="00CF061A" w:rsidP="00CF061A">
      <w:pPr>
        <w:rPr>
          <w:rFonts w:ascii="Courier New" w:hAnsi="Courier New" w:cs="Courier New"/>
          <w:sz w:val="22"/>
        </w:rPr>
      </w:pPr>
      <w:r w:rsidRPr="00CF061A">
        <w:rPr>
          <w:rFonts w:ascii="Courier New" w:hAnsi="Courier New" w:cs="Courier New"/>
          <w:sz w:val="22"/>
        </w:rPr>
        <w:t>Calls create_web_page.py, for the all of the *.yml files at the specified directory.</w:t>
      </w:r>
    </w:p>
    <w:p w14:paraId="34405C17" w14:textId="77777777" w:rsidR="00CF061A" w:rsidRPr="00CF061A" w:rsidRDefault="00CF061A" w:rsidP="00CF061A"/>
    <w:p w14:paraId="0A34E268" w14:textId="2506690E" w:rsidR="00CF061A" w:rsidRPr="00CF061A" w:rsidRDefault="00B112D5" w:rsidP="00CF061A">
      <w:r>
        <w:t xml:space="preserve"> </w:t>
      </w:r>
    </w:p>
    <w:sectPr w:rsidR="00CF061A" w:rsidRPr="00CF061A" w:rsidSect="00C26F5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2383" w14:textId="77777777" w:rsidR="00554D9B" w:rsidRDefault="00554D9B" w:rsidP="00C26F59">
      <w:r>
        <w:separator/>
      </w:r>
    </w:p>
  </w:endnote>
  <w:endnote w:type="continuationSeparator" w:id="0">
    <w:p w14:paraId="09562AD9" w14:textId="77777777" w:rsidR="00554D9B" w:rsidRDefault="00554D9B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5B63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5FAF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4ECC" w14:textId="77777777" w:rsidR="00554D9B" w:rsidRDefault="00554D9B" w:rsidP="00C26F59">
      <w:r>
        <w:separator/>
      </w:r>
    </w:p>
  </w:footnote>
  <w:footnote w:type="continuationSeparator" w:id="0">
    <w:p w14:paraId="0275A5F2" w14:textId="77777777" w:rsidR="00554D9B" w:rsidRDefault="00554D9B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FFE288A"/>
    <w:multiLevelType w:val="hybridMultilevel"/>
    <w:tmpl w:val="F6689C88"/>
    <w:lvl w:ilvl="0" w:tplc="87728A2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644D30DB"/>
    <w:multiLevelType w:val="hybridMultilevel"/>
    <w:tmpl w:val="127A4802"/>
    <w:lvl w:ilvl="0" w:tplc="BF603D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632D4D"/>
    <w:multiLevelType w:val="hybridMultilevel"/>
    <w:tmpl w:val="3544D84C"/>
    <w:lvl w:ilvl="0" w:tplc="DDD498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E6607"/>
    <w:multiLevelType w:val="hybridMultilevel"/>
    <w:tmpl w:val="ABC68008"/>
    <w:lvl w:ilvl="0" w:tplc="B024E26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E0228D"/>
    <w:multiLevelType w:val="hybridMultilevel"/>
    <w:tmpl w:val="6F0C7A4C"/>
    <w:lvl w:ilvl="0" w:tplc="62A27D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675498723">
    <w:abstractNumId w:val="2"/>
  </w:num>
  <w:num w:numId="42" w16cid:durableId="1676499129">
    <w:abstractNumId w:val="7"/>
  </w:num>
  <w:num w:numId="43" w16cid:durableId="256184080">
    <w:abstractNumId w:val="8"/>
  </w:num>
  <w:num w:numId="44" w16cid:durableId="826019129">
    <w:abstractNumId w:val="5"/>
  </w:num>
  <w:num w:numId="45" w16cid:durableId="2142451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1A"/>
    <w:rsid w:val="00016267"/>
    <w:rsid w:val="000643AD"/>
    <w:rsid w:val="00074C6C"/>
    <w:rsid w:val="00092949"/>
    <w:rsid w:val="000E3EEF"/>
    <w:rsid w:val="000E6F9D"/>
    <w:rsid w:val="000F7148"/>
    <w:rsid w:val="000F73AB"/>
    <w:rsid w:val="001022BE"/>
    <w:rsid w:val="00155E99"/>
    <w:rsid w:val="00165BDF"/>
    <w:rsid w:val="00242133"/>
    <w:rsid w:val="00254B55"/>
    <w:rsid w:val="00314095"/>
    <w:rsid w:val="00344B73"/>
    <w:rsid w:val="00465EA9"/>
    <w:rsid w:val="004749C9"/>
    <w:rsid w:val="00497CF4"/>
    <w:rsid w:val="00525903"/>
    <w:rsid w:val="00527215"/>
    <w:rsid w:val="00540A76"/>
    <w:rsid w:val="00554D9B"/>
    <w:rsid w:val="005C0AC1"/>
    <w:rsid w:val="005E2E77"/>
    <w:rsid w:val="005F72FA"/>
    <w:rsid w:val="006921D0"/>
    <w:rsid w:val="00745518"/>
    <w:rsid w:val="007703F5"/>
    <w:rsid w:val="00775663"/>
    <w:rsid w:val="007D08EA"/>
    <w:rsid w:val="00812A8C"/>
    <w:rsid w:val="0088447A"/>
    <w:rsid w:val="008B3601"/>
    <w:rsid w:val="0092071A"/>
    <w:rsid w:val="0092493C"/>
    <w:rsid w:val="00963A63"/>
    <w:rsid w:val="009D5D6E"/>
    <w:rsid w:val="00A338B2"/>
    <w:rsid w:val="00A47FC2"/>
    <w:rsid w:val="00A73B92"/>
    <w:rsid w:val="00AE69C4"/>
    <w:rsid w:val="00B112D5"/>
    <w:rsid w:val="00B12416"/>
    <w:rsid w:val="00B12EE3"/>
    <w:rsid w:val="00B64085"/>
    <w:rsid w:val="00BE11C6"/>
    <w:rsid w:val="00BE307E"/>
    <w:rsid w:val="00C13F88"/>
    <w:rsid w:val="00C15D41"/>
    <w:rsid w:val="00C26F59"/>
    <w:rsid w:val="00C375D9"/>
    <w:rsid w:val="00C432BE"/>
    <w:rsid w:val="00C51BE4"/>
    <w:rsid w:val="00CB0A8F"/>
    <w:rsid w:val="00CB52D0"/>
    <w:rsid w:val="00CF061A"/>
    <w:rsid w:val="00D07F3E"/>
    <w:rsid w:val="00D27A0A"/>
    <w:rsid w:val="00DA065A"/>
    <w:rsid w:val="00DA2B82"/>
    <w:rsid w:val="00DC15E8"/>
    <w:rsid w:val="00E0440B"/>
    <w:rsid w:val="00E145EB"/>
    <w:rsid w:val="00E21B86"/>
    <w:rsid w:val="00E61095"/>
    <w:rsid w:val="00E9694C"/>
    <w:rsid w:val="00EC134C"/>
    <w:rsid w:val="00ED6F8F"/>
    <w:rsid w:val="00EE7014"/>
    <w:rsid w:val="00F02AA8"/>
    <w:rsid w:val="00F330AB"/>
    <w:rsid w:val="00F812A8"/>
    <w:rsid w:val="00FE157E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34B64"/>
  <w15:chartTrackingRefBased/>
  <w15:docId w15:val="{086C9B65-F94C-4D20-8DBC-900DDD1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F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880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15</cp:revision>
  <dcterms:created xsi:type="dcterms:W3CDTF">2023-08-16T20:29:00Z</dcterms:created>
  <dcterms:modified xsi:type="dcterms:W3CDTF">2023-10-24T15:14:00Z</dcterms:modified>
</cp:coreProperties>
</file>