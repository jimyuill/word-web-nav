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B1E8" w14:textId="79F8A926" w:rsidR="00D27A0A" w:rsidRDefault="004F3D75" w:rsidP="004F3D75">
      <w:pPr>
        <w:jc w:val="center"/>
        <w:rPr>
          <w:b/>
          <w:bCs/>
          <w:sz w:val="28"/>
          <w:szCs w:val="28"/>
        </w:rPr>
      </w:pPr>
      <w:r w:rsidRPr="004F3D75">
        <w:rPr>
          <w:b/>
          <w:bCs/>
          <w:sz w:val="28"/>
          <w:szCs w:val="28"/>
        </w:rPr>
        <w:t>WWN Development Documents</w:t>
      </w:r>
    </w:p>
    <w:p w14:paraId="6B03CAD4" w14:textId="77777777" w:rsidR="004F3D75" w:rsidRDefault="004F3D75" w:rsidP="004F3D75"/>
    <w:p w14:paraId="29DC4A7B" w14:textId="77777777" w:rsidR="00DF7B1A" w:rsidRDefault="00DF7B1A" w:rsidP="004F3D75"/>
    <w:p w14:paraId="5745DF3B" w14:textId="37D4C8AD" w:rsidR="004F3D75" w:rsidRDefault="00DF7B1A" w:rsidP="004F3D75">
      <w:r>
        <w:t>WWN</w:t>
      </w:r>
      <w:r w:rsidR="004B569C">
        <w:t xml:space="preserve"> is open-source, and programmers are invited to add features to it</w:t>
      </w:r>
      <w:r>
        <w:t xml:space="preserve">.  </w:t>
      </w:r>
      <w:r w:rsidR="004B569C">
        <w:br/>
      </w:r>
      <w:r w:rsidR="004B569C">
        <w:br/>
      </w:r>
      <w:r>
        <w:t xml:space="preserve">The </w:t>
      </w:r>
      <w:r w:rsidR="004F3D75">
        <w:t>WWN development</w:t>
      </w:r>
      <w:r>
        <w:t>-</w:t>
      </w:r>
      <w:r w:rsidR="004F3D75">
        <w:t xml:space="preserve">documents </w:t>
      </w:r>
      <w:r>
        <w:t xml:space="preserve">are provided </w:t>
      </w:r>
      <w:r w:rsidR="004B569C">
        <w:t xml:space="preserve">here </w:t>
      </w:r>
      <w:r>
        <w:t xml:space="preserve">to </w:t>
      </w:r>
      <w:r w:rsidR="004B569C">
        <w:t xml:space="preserve">help with </w:t>
      </w:r>
      <w:r>
        <w:t>future development</w:t>
      </w:r>
      <w:r w:rsidR="004B569C">
        <w:t xml:space="preserve">.  </w:t>
      </w:r>
      <w:r w:rsidR="00CE0262">
        <w:t xml:space="preserve">Feel free contact me (the WWN author) for </w:t>
      </w:r>
      <w:r w:rsidR="004B569C">
        <w:t>additional help</w:t>
      </w:r>
      <w:r w:rsidR="00CE0262">
        <w:t>.</w:t>
      </w:r>
      <w:r w:rsidR="004F3D75">
        <w:br/>
      </w:r>
      <w:r w:rsidR="004F3D75">
        <w:br/>
        <w:t>In creating WWN, I</w:t>
      </w:r>
      <w:r>
        <w:t xml:space="preserve"> </w:t>
      </w:r>
      <w:r w:rsidR="004F3D75">
        <w:t xml:space="preserve">recorded my research and development notes in Word documents.  Those documents are </w:t>
      </w:r>
      <w:r w:rsidR="00BD6E45">
        <w:t>linked below</w:t>
      </w:r>
      <w:r w:rsidR="004F3D75">
        <w:t xml:space="preserve">, as WWN web-pages. </w:t>
      </w:r>
      <w:r w:rsidR="001E51A0">
        <w:t>(</w:t>
      </w:r>
      <w:r w:rsidR="004F3D75">
        <w:t>The Word</w:t>
      </w:r>
      <w:r w:rsidR="00896706">
        <w:t>-</w:t>
      </w:r>
      <w:r w:rsidR="004F3D75">
        <w:t>documents</w:t>
      </w:r>
      <w:r w:rsidR="00BD6E45">
        <w:t xml:space="preserve"> themselves</w:t>
      </w:r>
      <w:r w:rsidR="004F3D75">
        <w:t xml:space="preserve"> are </w:t>
      </w:r>
      <w:r w:rsidR="004B569C">
        <w:t xml:space="preserve">also </w:t>
      </w:r>
      <w:r w:rsidR="004F3D75">
        <w:t xml:space="preserve">in the WWN repo, </w:t>
      </w:r>
      <w:r w:rsidR="001E51A0">
        <w:t xml:space="preserve">mostly </w:t>
      </w:r>
      <w:r w:rsidR="004F3D75">
        <w:t xml:space="preserve">under </w:t>
      </w:r>
      <w:r w:rsidR="004F3D75" w:rsidRPr="004F3D75">
        <w:rPr>
          <w:rFonts w:ascii="Courier New" w:hAnsi="Courier New" w:cs="Courier New"/>
          <w:sz w:val="22"/>
        </w:rPr>
        <w:t>docs\development-docs</w:t>
      </w:r>
      <w:r w:rsidR="004F3D75">
        <w:t>.</w:t>
      </w:r>
      <w:r w:rsidR="001E51A0">
        <w:t>)</w:t>
      </w:r>
      <w:r w:rsidR="004F3D75">
        <w:br/>
      </w:r>
    </w:p>
    <w:p w14:paraId="2B2A43EC" w14:textId="6D2C00EE" w:rsidR="00654BDC" w:rsidRDefault="001E51A0" w:rsidP="004F3D75">
      <w:r>
        <w:t>I wrote the development-documents for my own use while creating WWN.  But, much of th</w:t>
      </w:r>
      <w:r w:rsidR="00CE0262">
        <w:t>at</w:t>
      </w:r>
      <w:r>
        <w:t xml:space="preserve"> info should be useful for others, in enhancing WWN.</w:t>
      </w:r>
    </w:p>
    <w:p w14:paraId="2F24589D" w14:textId="6A61208A" w:rsidR="001E51A0" w:rsidRDefault="001E51A0" w:rsidP="004F3D75">
      <w:r>
        <w:br/>
      </w:r>
      <w:r>
        <w:br/>
      </w:r>
      <w:r w:rsidRPr="001E51A0">
        <w:rPr>
          <w:b/>
          <w:bCs/>
          <w:u w:val="single"/>
        </w:rPr>
        <w:t>Overview of the Development-Documents</w:t>
      </w:r>
      <w:r>
        <w:br/>
      </w:r>
    </w:p>
    <w:p w14:paraId="50D915FB" w14:textId="13BCF2D9" w:rsidR="001E51A0" w:rsidRDefault="004F3D75" w:rsidP="004F3D75">
      <w:r>
        <w:t>To create WWN I had to learn several new technologies (e.g., CSS) and tools (e.g., Beautiful Soup).  The development</w:t>
      </w:r>
      <w:r w:rsidR="00896706">
        <w:t>-</w:t>
      </w:r>
      <w:r>
        <w:t xml:space="preserve">documents have links to </w:t>
      </w:r>
      <w:r w:rsidR="00896706">
        <w:t xml:space="preserve">the </w:t>
      </w:r>
      <w:r>
        <w:t xml:space="preserve">tutorials and reference documents that </w:t>
      </w:r>
      <w:r w:rsidR="00896706">
        <w:t xml:space="preserve">I found </w:t>
      </w:r>
      <w:r>
        <w:t xml:space="preserve">helpful, as well as notes </w:t>
      </w:r>
      <w:r w:rsidR="00654BDC">
        <w:t xml:space="preserve">for </w:t>
      </w:r>
      <w:r w:rsidR="005D01F1">
        <w:t xml:space="preserve">needed </w:t>
      </w:r>
      <w:r>
        <w:t>information.</w:t>
      </w:r>
      <w:r w:rsidR="00654BDC">
        <w:br/>
        <w:t xml:space="preserve"> </w:t>
      </w:r>
      <w:r w:rsidR="005D01F1">
        <w:br/>
        <w:t>The development</w:t>
      </w:r>
      <w:r w:rsidR="00896706">
        <w:t>-</w:t>
      </w:r>
      <w:r w:rsidR="005D01F1">
        <w:t xml:space="preserve">documents also contain my </w:t>
      </w:r>
      <w:r w:rsidR="00BD6E45">
        <w:t xml:space="preserve">notes from </w:t>
      </w:r>
      <w:r w:rsidR="005D01F1">
        <w:t xml:space="preserve">research, design and coding.  These notes record critical info that was non-trivial to figure-out, and which I’d </w:t>
      </w:r>
      <w:r w:rsidR="00BD6E45">
        <w:t>otherwise</w:t>
      </w:r>
      <w:r w:rsidR="00CE0262">
        <w:t xml:space="preserve"> forget.</w:t>
      </w:r>
      <w:r w:rsidR="005D01F1">
        <w:br/>
      </w:r>
    </w:p>
    <w:p w14:paraId="10735210" w14:textId="77777777" w:rsidR="001E51A0" w:rsidRDefault="001E51A0" w:rsidP="004F3D75"/>
    <w:p w14:paraId="20CBDA5C" w14:textId="77777777" w:rsidR="001E51A0" w:rsidRDefault="001E51A0" w:rsidP="004F3D75">
      <w:pPr>
        <w:rPr>
          <w:b/>
          <w:bCs/>
          <w:u w:val="single"/>
        </w:rPr>
      </w:pPr>
      <w:r w:rsidRPr="001E51A0">
        <w:rPr>
          <w:b/>
          <w:bCs/>
          <w:u w:val="single"/>
        </w:rPr>
        <w:t>The Development-Documents</w:t>
      </w:r>
    </w:p>
    <w:p w14:paraId="1B5CC6B0" w14:textId="77777777" w:rsidR="001E51A0" w:rsidRDefault="001E51A0" w:rsidP="004F3D75"/>
    <w:p w14:paraId="02DE68A5" w14:textId="0A73AF9D" w:rsidR="005D01F1" w:rsidRPr="001E51A0" w:rsidRDefault="00BD6E45" w:rsidP="004F3D75">
      <w:r>
        <w:t xml:space="preserve">The documents’ file-names are listed below, but without the </w:t>
      </w:r>
      <w:r w:rsidRPr="00100001">
        <w:rPr>
          <w:rFonts w:ascii="Courier New" w:hAnsi="Courier New" w:cs="Courier New"/>
          <w:sz w:val="22"/>
        </w:rPr>
        <w:t>.docx</w:t>
      </w:r>
      <w:r>
        <w:t xml:space="preserve"> extension.</w:t>
      </w:r>
      <w:r w:rsidR="00C5141E" w:rsidRPr="001E51A0">
        <w:br/>
      </w:r>
    </w:p>
    <w:p w14:paraId="0C9F4B8A" w14:textId="02B478C6" w:rsidR="00896706" w:rsidRDefault="00896706" w:rsidP="00896706">
      <w:pPr>
        <w:pStyle w:val="ListParagraph"/>
        <w:numPr>
          <w:ilvl w:val="0"/>
          <w:numId w:val="43"/>
        </w:numPr>
      </w:pPr>
      <w:r w:rsidRPr="00C5141E">
        <w:rPr>
          <w:b/>
          <w:bCs/>
        </w:rPr>
        <w:t>WWN is implemented as a Python package.</w:t>
      </w:r>
      <w:r>
        <w:t xml:space="preserve">  </w:t>
      </w:r>
      <w:r w:rsidR="00CE0262">
        <w:t>Its</w:t>
      </w:r>
      <w:r>
        <w:t xml:space="preserve"> modules and call-graph are </w:t>
      </w:r>
      <w:r w:rsidR="001E51A0">
        <w:t>described</w:t>
      </w:r>
      <w:r>
        <w:t>.</w:t>
      </w:r>
    </w:p>
    <w:p w14:paraId="62FB7EB8" w14:textId="5F648671" w:rsidR="00896706" w:rsidRDefault="00000000" w:rsidP="00896706">
      <w:pPr>
        <w:pStyle w:val="ListParagraph"/>
        <w:numPr>
          <w:ilvl w:val="1"/>
          <w:numId w:val="43"/>
        </w:numPr>
      </w:pPr>
      <w:hyperlink r:id="rId7" w:history="1">
        <w:r w:rsidR="00CE0262" w:rsidRPr="00100001">
          <w:rPr>
            <w:rStyle w:val="Hyperlink"/>
          </w:rPr>
          <w:t>$repo-contents</w:t>
        </w:r>
      </w:hyperlink>
      <w:r w:rsidR="00CE0262">
        <w:t xml:space="preserve"> (</w:t>
      </w:r>
      <w:r w:rsidR="000416DD">
        <w:t>1</w:t>
      </w:r>
      <w:r w:rsidR="00CE0262">
        <w:t xml:space="preserve"> page)</w:t>
      </w:r>
    </w:p>
    <w:p w14:paraId="45F5679A" w14:textId="035AF610" w:rsidR="00AF0F4E" w:rsidRDefault="00000000" w:rsidP="00896706">
      <w:pPr>
        <w:pStyle w:val="ListParagraph"/>
        <w:numPr>
          <w:ilvl w:val="1"/>
          <w:numId w:val="43"/>
        </w:numPr>
      </w:pPr>
      <w:hyperlink r:id="rId8" w:history="1">
        <w:r w:rsidR="00CE0262" w:rsidRPr="00100001">
          <w:rPr>
            <w:rStyle w:val="Hyperlink"/>
          </w:rPr>
          <w:t>$package-contents</w:t>
        </w:r>
      </w:hyperlink>
      <w:r w:rsidR="00CE0262">
        <w:t xml:space="preserve"> (</w:t>
      </w:r>
      <w:r w:rsidR="000416DD">
        <w:t>1</w:t>
      </w:r>
      <w:r w:rsidR="00CE0262">
        <w:t xml:space="preserve"> page)</w:t>
      </w:r>
    </w:p>
    <w:p w14:paraId="62C7F618" w14:textId="77777777" w:rsidR="00896706" w:rsidRDefault="00896706" w:rsidP="004F3D75"/>
    <w:p w14:paraId="6DB8B6B1" w14:textId="398DBBC0" w:rsidR="00C5141E" w:rsidRDefault="00896706" w:rsidP="005D01F1">
      <w:pPr>
        <w:pStyle w:val="ListParagraph"/>
        <w:numPr>
          <w:ilvl w:val="0"/>
          <w:numId w:val="42"/>
        </w:numPr>
      </w:pPr>
      <w:r w:rsidRPr="00C5141E">
        <w:rPr>
          <w:b/>
          <w:bCs/>
        </w:rPr>
        <w:t>WWN’s input parameter-file is in YAML format.</w:t>
      </w:r>
      <w:r>
        <w:t xml:space="preserve"> YAML tools are used to verify it, and load it into a Python dictionary.</w:t>
      </w:r>
    </w:p>
    <w:p w14:paraId="6125C4C9" w14:textId="0C580307" w:rsidR="00C5141E" w:rsidRDefault="00000000" w:rsidP="00C5141E">
      <w:pPr>
        <w:pStyle w:val="ListParagraph"/>
        <w:numPr>
          <w:ilvl w:val="1"/>
          <w:numId w:val="42"/>
        </w:numPr>
      </w:pPr>
      <w:hyperlink r:id="rId9" w:history="1">
        <w:r w:rsidR="00C5141E" w:rsidRPr="00100001">
          <w:rPr>
            <w:rStyle w:val="Hyperlink"/>
          </w:rPr>
          <w:t>WWN--input-parameter-file--YAML-use</w:t>
        </w:r>
      </w:hyperlink>
      <w:r w:rsidR="001E51A0">
        <w:t xml:space="preserve"> (</w:t>
      </w:r>
      <w:r w:rsidR="000416DD">
        <w:t>2</w:t>
      </w:r>
      <w:r w:rsidR="001E51A0">
        <w:t xml:space="preserve"> pages)</w:t>
      </w:r>
    </w:p>
    <w:p w14:paraId="77F272EB" w14:textId="77777777" w:rsidR="00896706" w:rsidRDefault="00896706" w:rsidP="004F3D75"/>
    <w:p w14:paraId="60671AEE" w14:textId="475F4FED" w:rsidR="00896706" w:rsidRPr="00C5141E" w:rsidRDefault="00896706" w:rsidP="00896706">
      <w:pPr>
        <w:pStyle w:val="ListParagraph"/>
        <w:numPr>
          <w:ilvl w:val="0"/>
          <w:numId w:val="44"/>
        </w:numPr>
        <w:rPr>
          <w:b/>
          <w:bCs/>
        </w:rPr>
      </w:pPr>
      <w:r w:rsidRPr="00C5141E">
        <w:rPr>
          <w:b/>
          <w:bCs/>
        </w:rPr>
        <w:t>For the WWN web-page, its frames and controls are implmented using CSS and JQuery</w:t>
      </w:r>
      <w:r w:rsidR="00C5141E" w:rsidRPr="00C5141E">
        <w:rPr>
          <w:b/>
          <w:bCs/>
        </w:rPr>
        <w:t>.</w:t>
      </w:r>
    </w:p>
    <w:p w14:paraId="01A71F0C" w14:textId="685F1890" w:rsidR="00896706" w:rsidRDefault="00000000" w:rsidP="005D01F1">
      <w:pPr>
        <w:pStyle w:val="ListParagraph"/>
        <w:numPr>
          <w:ilvl w:val="1"/>
          <w:numId w:val="44"/>
        </w:numPr>
      </w:pPr>
      <w:hyperlink r:id="rId10" w:history="1">
        <w:r w:rsidR="00896706" w:rsidRPr="00100001">
          <w:rPr>
            <w:rStyle w:val="Hyperlink"/>
          </w:rPr>
          <w:t>web-page--structure--css--jquery</w:t>
        </w:r>
      </w:hyperlink>
      <w:r w:rsidR="001E51A0">
        <w:t xml:space="preserve"> (</w:t>
      </w:r>
      <w:r w:rsidR="000416DD">
        <w:t>13</w:t>
      </w:r>
      <w:r w:rsidR="001E51A0">
        <w:t xml:space="preserve"> pages)</w:t>
      </w:r>
    </w:p>
    <w:p w14:paraId="2A68978F" w14:textId="71974140" w:rsidR="00896706" w:rsidRDefault="00000000" w:rsidP="005D01F1">
      <w:pPr>
        <w:pStyle w:val="ListParagraph"/>
        <w:numPr>
          <w:ilvl w:val="1"/>
          <w:numId w:val="44"/>
        </w:numPr>
      </w:pPr>
      <w:hyperlink r:id="rId11" w:history="1">
        <w:r w:rsidR="00896706" w:rsidRPr="00100001">
          <w:rPr>
            <w:rStyle w:val="Hyperlink"/>
          </w:rPr>
          <w:t>web-page--structure--css-tutorials</w:t>
        </w:r>
      </w:hyperlink>
      <w:r w:rsidR="001E51A0">
        <w:t xml:space="preserve"> (</w:t>
      </w:r>
      <w:r w:rsidR="000416DD">
        <w:t>14</w:t>
      </w:r>
      <w:r w:rsidR="001E51A0">
        <w:t xml:space="preserve"> pages)</w:t>
      </w:r>
    </w:p>
    <w:p w14:paraId="67622686" w14:textId="77777777" w:rsidR="00896706" w:rsidRDefault="00896706" w:rsidP="00896706"/>
    <w:p w14:paraId="6066D7E7" w14:textId="4875DF69" w:rsidR="00C5141E" w:rsidRDefault="00896706" w:rsidP="005D01F1">
      <w:pPr>
        <w:pStyle w:val="ListParagraph"/>
        <w:numPr>
          <w:ilvl w:val="0"/>
          <w:numId w:val="45"/>
        </w:numPr>
      </w:pPr>
      <w:r w:rsidRPr="00C5141E">
        <w:rPr>
          <w:b/>
          <w:bCs/>
        </w:rPr>
        <w:t xml:space="preserve">The WWN web-page is constructed using </w:t>
      </w:r>
      <w:r w:rsidR="00C5141E" w:rsidRPr="00C5141E">
        <w:rPr>
          <w:b/>
          <w:bCs/>
        </w:rPr>
        <w:t>a Jinja2 template.</w:t>
      </w:r>
      <w:r w:rsidR="00C5141E">
        <w:t xml:space="preserve"> The Word HTML is parsed and edited using Beautiful Soup.</w:t>
      </w:r>
    </w:p>
    <w:p w14:paraId="5E9C2F67" w14:textId="725B7483" w:rsidR="00C5141E" w:rsidRDefault="00000000" w:rsidP="00C5141E">
      <w:pPr>
        <w:pStyle w:val="ListParagraph"/>
        <w:numPr>
          <w:ilvl w:val="1"/>
          <w:numId w:val="45"/>
        </w:numPr>
      </w:pPr>
      <w:hyperlink r:id="rId12" w:history="1">
        <w:r w:rsidR="00C5141E" w:rsidRPr="00100001">
          <w:rPr>
            <w:rStyle w:val="Hyperlink"/>
          </w:rPr>
          <w:t>web-page--construction--beautiful-soup--jinja</w:t>
        </w:r>
      </w:hyperlink>
      <w:r w:rsidR="001E51A0">
        <w:t xml:space="preserve"> (</w:t>
      </w:r>
      <w:r w:rsidR="003446D9">
        <w:t>13</w:t>
      </w:r>
      <w:r w:rsidR="001E51A0">
        <w:t xml:space="preserve"> pages)</w:t>
      </w:r>
    </w:p>
    <w:p w14:paraId="0D356269" w14:textId="77777777" w:rsidR="00C5141E" w:rsidRDefault="00C5141E" w:rsidP="00C5141E"/>
    <w:p w14:paraId="047FF751" w14:textId="6C640C4C" w:rsidR="00C5141E" w:rsidRDefault="00C5141E" w:rsidP="00C5141E">
      <w:pPr>
        <w:pStyle w:val="ListParagraph"/>
        <w:numPr>
          <w:ilvl w:val="0"/>
          <w:numId w:val="46"/>
        </w:numPr>
      </w:pPr>
      <w:r w:rsidRPr="001E51A0">
        <w:rPr>
          <w:b/>
          <w:bCs/>
        </w:rPr>
        <w:t xml:space="preserve">The input Word-file is in </w:t>
      </w:r>
      <w:r w:rsidR="001E51A0">
        <w:rPr>
          <w:b/>
          <w:bCs/>
        </w:rPr>
        <w:t xml:space="preserve">Word’s </w:t>
      </w:r>
      <w:r w:rsidRPr="001E51A0">
        <w:rPr>
          <w:b/>
          <w:bCs/>
        </w:rPr>
        <w:t>HTML format.</w:t>
      </w:r>
      <w:r>
        <w:t xml:space="preserve">  </w:t>
      </w:r>
      <w:r w:rsidR="002026E7">
        <w:t xml:space="preserve">WWN </w:t>
      </w:r>
      <w:r>
        <w:t>parse</w:t>
      </w:r>
      <w:r w:rsidR="002026E7">
        <w:t>s the file</w:t>
      </w:r>
      <w:r>
        <w:t xml:space="preserve"> and modifie</w:t>
      </w:r>
      <w:r w:rsidR="002026E7">
        <w:t>s it</w:t>
      </w:r>
      <w:r>
        <w:t>.  A navigation-pane is created from the Word table-of-contents.  The Word HTML is searched for a set of known bugs, and the HTML is edited to fix them.</w:t>
      </w:r>
    </w:p>
    <w:p w14:paraId="668EA7A7" w14:textId="7E9B4152" w:rsidR="00C5141E" w:rsidRDefault="00000000" w:rsidP="005D01F1">
      <w:pPr>
        <w:pStyle w:val="ListParagraph"/>
        <w:numPr>
          <w:ilvl w:val="1"/>
          <w:numId w:val="46"/>
        </w:numPr>
      </w:pPr>
      <w:hyperlink r:id="rId13" w:history="1">
        <w:r w:rsidR="00C5141E" w:rsidRPr="00100001">
          <w:rPr>
            <w:rStyle w:val="Hyperlink"/>
          </w:rPr>
          <w:t>web-page--html-tutorials</w:t>
        </w:r>
      </w:hyperlink>
      <w:r w:rsidR="001E51A0">
        <w:t xml:space="preserve"> (</w:t>
      </w:r>
      <w:r w:rsidR="004353F4">
        <w:t>9</w:t>
      </w:r>
      <w:r w:rsidR="001E51A0">
        <w:t xml:space="preserve"> pages)</w:t>
      </w:r>
    </w:p>
    <w:p w14:paraId="75FB3AAF" w14:textId="15EAE590" w:rsidR="00C5141E" w:rsidRDefault="00000000" w:rsidP="005D01F1">
      <w:pPr>
        <w:pStyle w:val="ListParagraph"/>
        <w:numPr>
          <w:ilvl w:val="1"/>
          <w:numId w:val="46"/>
        </w:numPr>
      </w:pPr>
      <w:hyperlink r:id="rId14" w:history="1">
        <w:r w:rsidR="00C5141E" w:rsidRPr="00100001">
          <w:rPr>
            <w:rStyle w:val="Hyperlink"/>
          </w:rPr>
          <w:t>word-html--references-and-info</w:t>
        </w:r>
      </w:hyperlink>
      <w:r w:rsidR="001E51A0">
        <w:t xml:space="preserve"> (</w:t>
      </w:r>
      <w:r w:rsidR="008E1F39">
        <w:t>3</w:t>
      </w:r>
      <w:r w:rsidR="001E51A0">
        <w:t xml:space="preserve"> pages)</w:t>
      </w:r>
    </w:p>
    <w:p w14:paraId="0B8580C6" w14:textId="2B009502" w:rsidR="00C5141E" w:rsidRDefault="00000000" w:rsidP="005D01F1">
      <w:pPr>
        <w:pStyle w:val="ListParagraph"/>
        <w:numPr>
          <w:ilvl w:val="1"/>
          <w:numId w:val="46"/>
        </w:numPr>
      </w:pPr>
      <w:hyperlink r:id="rId15" w:history="1">
        <w:r w:rsidR="00C5141E" w:rsidRPr="00100001">
          <w:rPr>
            <w:rStyle w:val="Hyperlink"/>
          </w:rPr>
          <w:t>word-html--table-of-contents</w:t>
        </w:r>
      </w:hyperlink>
      <w:r w:rsidR="001E51A0">
        <w:t xml:space="preserve"> (</w:t>
      </w:r>
      <w:r w:rsidR="008E1F39">
        <w:t>9</w:t>
      </w:r>
      <w:r w:rsidR="001E51A0">
        <w:t xml:space="preserve"> pages)</w:t>
      </w:r>
    </w:p>
    <w:p w14:paraId="705D619F" w14:textId="7B2220CD" w:rsidR="00C5141E" w:rsidRDefault="00000000" w:rsidP="005D01F1">
      <w:pPr>
        <w:pStyle w:val="ListParagraph"/>
        <w:numPr>
          <w:ilvl w:val="1"/>
          <w:numId w:val="46"/>
        </w:numPr>
      </w:pPr>
      <w:hyperlink r:id="rId16" w:history="1">
        <w:r w:rsidR="005D01F1" w:rsidRPr="00100001">
          <w:rPr>
            <w:rStyle w:val="Hyperlink"/>
          </w:rPr>
          <w:t>word-html--bugs-and-fixes</w:t>
        </w:r>
      </w:hyperlink>
      <w:r w:rsidR="001E51A0">
        <w:t xml:space="preserve"> (</w:t>
      </w:r>
      <w:r w:rsidR="008E1F39">
        <w:t>37</w:t>
      </w:r>
      <w:r w:rsidR="001E51A0">
        <w:t xml:space="preserve"> pages)</w:t>
      </w:r>
    </w:p>
    <w:p w14:paraId="2BB99136" w14:textId="77777777" w:rsidR="00C5141E" w:rsidRDefault="00C5141E" w:rsidP="00C5141E"/>
    <w:p w14:paraId="6F576A66" w14:textId="77777777" w:rsidR="001E51A0" w:rsidRDefault="00C5141E" w:rsidP="005D01F1">
      <w:pPr>
        <w:pStyle w:val="ListParagraph"/>
        <w:numPr>
          <w:ilvl w:val="0"/>
          <w:numId w:val="47"/>
        </w:numPr>
        <w:rPr>
          <w:b/>
          <w:bCs/>
        </w:rPr>
      </w:pPr>
      <w:r w:rsidRPr="001E51A0">
        <w:rPr>
          <w:b/>
          <w:bCs/>
        </w:rPr>
        <w:t xml:space="preserve">WWN </w:t>
      </w:r>
      <w:r w:rsidR="001E51A0" w:rsidRPr="001E51A0">
        <w:rPr>
          <w:b/>
          <w:bCs/>
        </w:rPr>
        <w:t>testing</w:t>
      </w:r>
    </w:p>
    <w:p w14:paraId="0FB2EDEA" w14:textId="23A52DA5" w:rsidR="005D01F1" w:rsidRPr="00022BA9" w:rsidRDefault="00000000" w:rsidP="001E51A0">
      <w:pPr>
        <w:pStyle w:val="ListParagraph"/>
        <w:numPr>
          <w:ilvl w:val="1"/>
          <w:numId w:val="47"/>
        </w:numPr>
        <w:rPr>
          <w:b/>
          <w:bCs/>
        </w:rPr>
      </w:pPr>
      <w:hyperlink r:id="rId17" w:history="1">
        <w:r w:rsidR="005D01F1" w:rsidRPr="00100001">
          <w:rPr>
            <w:rStyle w:val="Hyperlink"/>
          </w:rPr>
          <w:t>WWN</w:t>
        </w:r>
        <w:r w:rsidR="00CE0262" w:rsidRPr="00100001">
          <w:rPr>
            <w:rStyle w:val="Hyperlink"/>
          </w:rPr>
          <w:t>--</w:t>
        </w:r>
        <w:r w:rsidR="005D01F1" w:rsidRPr="00100001">
          <w:rPr>
            <w:rStyle w:val="Hyperlink"/>
          </w:rPr>
          <w:t>testing</w:t>
        </w:r>
      </w:hyperlink>
      <w:r w:rsidR="00CE0262">
        <w:t xml:space="preserve"> (</w:t>
      </w:r>
      <w:r w:rsidR="004D7BD5">
        <w:t>13</w:t>
      </w:r>
      <w:r w:rsidR="00CE0262">
        <w:t xml:space="preserve"> pages)</w:t>
      </w:r>
    </w:p>
    <w:p w14:paraId="16D63577" w14:textId="47D2AC8C" w:rsidR="00022BA9" w:rsidRPr="00022BA9" w:rsidRDefault="00022BA9" w:rsidP="001E51A0">
      <w:pPr>
        <w:pStyle w:val="ListParagraph"/>
        <w:numPr>
          <w:ilvl w:val="1"/>
          <w:numId w:val="47"/>
        </w:numPr>
      </w:pPr>
      <w:hyperlink r:id="rId18" w:history="1">
        <w:r w:rsidRPr="00022BA9">
          <w:rPr>
            <w:rStyle w:val="Hyperlink"/>
          </w:rPr>
          <w:t>WWN--testing--regression-tests.docx</w:t>
        </w:r>
      </w:hyperlink>
      <w:r>
        <w:t xml:space="preserve"> (2 pages)</w:t>
      </w:r>
    </w:p>
    <w:sectPr w:rsidR="00022BA9" w:rsidRPr="00022BA9" w:rsidSect="00C26F59"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AB6C" w14:textId="77777777" w:rsidR="00524464" w:rsidRDefault="00524464" w:rsidP="00C26F59">
      <w:r>
        <w:separator/>
      </w:r>
    </w:p>
  </w:endnote>
  <w:endnote w:type="continuationSeparator" w:id="0">
    <w:p w14:paraId="50D41AB9" w14:textId="77777777" w:rsidR="00524464" w:rsidRDefault="00524464" w:rsidP="00C26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90868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D03FE" w14:textId="77777777" w:rsidR="00C26F59" w:rsidRDefault="00C26F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EE0E4" w14:textId="77777777" w:rsidR="00C26F59" w:rsidRDefault="00C26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30E3" w14:textId="77777777" w:rsidR="00524464" w:rsidRDefault="00524464" w:rsidP="00C26F59">
      <w:r>
        <w:separator/>
      </w:r>
    </w:p>
  </w:footnote>
  <w:footnote w:type="continuationSeparator" w:id="0">
    <w:p w14:paraId="103456AA" w14:textId="77777777" w:rsidR="00524464" w:rsidRDefault="00524464" w:rsidP="00C26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2" w15:restartNumberingAfterBreak="0">
    <w:nsid w:val="1CFE7993"/>
    <w:multiLevelType w:val="multilevel"/>
    <w:tmpl w:val="A6F479D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721C73"/>
    <w:multiLevelType w:val="hybridMultilevel"/>
    <w:tmpl w:val="4FBEB510"/>
    <w:lvl w:ilvl="0" w:tplc="DD00D2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50070"/>
    <w:multiLevelType w:val="multilevel"/>
    <w:tmpl w:val="99F0FFE2"/>
    <w:numStyleLink w:val="Headings"/>
  </w:abstractNum>
  <w:abstractNum w:abstractNumId="5" w15:restartNumberingAfterBreak="0">
    <w:nsid w:val="295A241C"/>
    <w:multiLevelType w:val="hybridMultilevel"/>
    <w:tmpl w:val="F51E3222"/>
    <w:lvl w:ilvl="0" w:tplc="0290AA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E93494"/>
    <w:multiLevelType w:val="hybridMultilevel"/>
    <w:tmpl w:val="AF140418"/>
    <w:lvl w:ilvl="0" w:tplc="DA0EF7A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081DC1"/>
    <w:multiLevelType w:val="hybridMultilevel"/>
    <w:tmpl w:val="7CAA04C2"/>
    <w:lvl w:ilvl="0" w:tplc="4EE88F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F068AD"/>
    <w:multiLevelType w:val="hybridMultilevel"/>
    <w:tmpl w:val="091E164C"/>
    <w:lvl w:ilvl="0" w:tplc="A6CEDD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3519BF"/>
    <w:multiLevelType w:val="hybridMultilevel"/>
    <w:tmpl w:val="C098FD9E"/>
    <w:lvl w:ilvl="0" w:tplc="565EB37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BE111C"/>
    <w:multiLevelType w:val="hybridMultilevel"/>
    <w:tmpl w:val="08AE6EA2"/>
    <w:lvl w:ilvl="0" w:tplc="5870367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3926555">
    <w:abstractNumId w:val="2"/>
  </w:num>
  <w:num w:numId="2" w16cid:durableId="1050960317">
    <w:abstractNumId w:val="2"/>
  </w:num>
  <w:num w:numId="3" w16cid:durableId="1476874376">
    <w:abstractNumId w:val="2"/>
  </w:num>
  <w:num w:numId="4" w16cid:durableId="243146797">
    <w:abstractNumId w:val="2"/>
  </w:num>
  <w:num w:numId="5" w16cid:durableId="1645161553">
    <w:abstractNumId w:val="2"/>
  </w:num>
  <w:num w:numId="6" w16cid:durableId="661812258">
    <w:abstractNumId w:val="2"/>
  </w:num>
  <w:num w:numId="7" w16cid:durableId="498539829">
    <w:abstractNumId w:val="2"/>
  </w:num>
  <w:num w:numId="8" w16cid:durableId="1026903942">
    <w:abstractNumId w:val="2"/>
  </w:num>
  <w:num w:numId="9" w16cid:durableId="746459957">
    <w:abstractNumId w:val="2"/>
  </w:num>
  <w:num w:numId="10" w16cid:durableId="380521622">
    <w:abstractNumId w:val="2"/>
  </w:num>
  <w:num w:numId="11" w16cid:durableId="1119690898">
    <w:abstractNumId w:val="2"/>
  </w:num>
  <w:num w:numId="12" w16cid:durableId="756171320">
    <w:abstractNumId w:val="2"/>
  </w:num>
  <w:num w:numId="13" w16cid:durableId="2016414629">
    <w:abstractNumId w:val="2"/>
  </w:num>
  <w:num w:numId="14" w16cid:durableId="1566405318">
    <w:abstractNumId w:val="2"/>
  </w:num>
  <w:num w:numId="15" w16cid:durableId="645013137">
    <w:abstractNumId w:val="2"/>
  </w:num>
  <w:num w:numId="16" w16cid:durableId="1248422402">
    <w:abstractNumId w:val="2"/>
  </w:num>
  <w:num w:numId="17" w16cid:durableId="145438045">
    <w:abstractNumId w:val="2"/>
  </w:num>
  <w:num w:numId="18" w16cid:durableId="1255474594">
    <w:abstractNumId w:val="0"/>
  </w:num>
  <w:num w:numId="19" w16cid:durableId="397242062">
    <w:abstractNumId w:val="0"/>
  </w:num>
  <w:num w:numId="20" w16cid:durableId="1522474551">
    <w:abstractNumId w:val="0"/>
  </w:num>
  <w:num w:numId="21" w16cid:durableId="745147897">
    <w:abstractNumId w:val="1"/>
  </w:num>
  <w:num w:numId="22" w16cid:durableId="1278298938">
    <w:abstractNumId w:val="4"/>
  </w:num>
  <w:num w:numId="23" w16cid:durableId="1943410592">
    <w:abstractNumId w:val="4"/>
  </w:num>
  <w:num w:numId="24" w16cid:durableId="1510943629">
    <w:abstractNumId w:val="4"/>
  </w:num>
  <w:num w:numId="25" w16cid:durableId="485438239">
    <w:abstractNumId w:val="4"/>
  </w:num>
  <w:num w:numId="26" w16cid:durableId="1148787265">
    <w:abstractNumId w:val="4"/>
  </w:num>
  <w:num w:numId="27" w16cid:durableId="1625960148">
    <w:abstractNumId w:val="4"/>
  </w:num>
  <w:num w:numId="28" w16cid:durableId="105194292">
    <w:abstractNumId w:val="4"/>
  </w:num>
  <w:num w:numId="29" w16cid:durableId="818037789">
    <w:abstractNumId w:val="4"/>
  </w:num>
  <w:num w:numId="30" w16cid:durableId="476654370">
    <w:abstractNumId w:val="4"/>
  </w:num>
  <w:num w:numId="31" w16cid:durableId="957182367">
    <w:abstractNumId w:val="4"/>
  </w:num>
  <w:num w:numId="32" w16cid:durableId="1984315300">
    <w:abstractNumId w:val="4"/>
  </w:num>
  <w:num w:numId="33" w16cid:durableId="923612732">
    <w:abstractNumId w:val="4"/>
  </w:num>
  <w:num w:numId="34" w16cid:durableId="1584214910">
    <w:abstractNumId w:val="4"/>
  </w:num>
  <w:num w:numId="35" w16cid:durableId="1117022174">
    <w:abstractNumId w:val="4"/>
  </w:num>
  <w:num w:numId="36" w16cid:durableId="2136288300">
    <w:abstractNumId w:val="4"/>
  </w:num>
  <w:num w:numId="37" w16cid:durableId="1465464767">
    <w:abstractNumId w:val="4"/>
  </w:num>
  <w:num w:numId="38" w16cid:durableId="947808167">
    <w:abstractNumId w:val="4"/>
  </w:num>
  <w:num w:numId="39" w16cid:durableId="2002653934">
    <w:abstractNumId w:val="4"/>
  </w:num>
  <w:num w:numId="40" w16cid:durableId="1877232077">
    <w:abstractNumId w:val="4"/>
  </w:num>
  <w:num w:numId="41" w16cid:durableId="1499149049">
    <w:abstractNumId w:val="5"/>
  </w:num>
  <w:num w:numId="42" w16cid:durableId="992760805">
    <w:abstractNumId w:val="9"/>
  </w:num>
  <w:num w:numId="43" w16cid:durableId="1758790187">
    <w:abstractNumId w:val="10"/>
  </w:num>
  <w:num w:numId="44" w16cid:durableId="241454622">
    <w:abstractNumId w:val="3"/>
  </w:num>
  <w:num w:numId="45" w16cid:durableId="680275128">
    <w:abstractNumId w:val="8"/>
  </w:num>
  <w:num w:numId="46" w16cid:durableId="702630217">
    <w:abstractNumId w:val="6"/>
  </w:num>
  <w:num w:numId="47" w16cid:durableId="990670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C6"/>
    <w:rsid w:val="00022BA9"/>
    <w:rsid w:val="000416DD"/>
    <w:rsid w:val="00074C6C"/>
    <w:rsid w:val="00092949"/>
    <w:rsid w:val="000E3EEF"/>
    <w:rsid w:val="000F7148"/>
    <w:rsid w:val="00100001"/>
    <w:rsid w:val="001022BE"/>
    <w:rsid w:val="00155E99"/>
    <w:rsid w:val="001E51A0"/>
    <w:rsid w:val="002026E7"/>
    <w:rsid w:val="002268CD"/>
    <w:rsid w:val="00242133"/>
    <w:rsid w:val="00254B55"/>
    <w:rsid w:val="003446D9"/>
    <w:rsid w:val="00344B73"/>
    <w:rsid w:val="004048A8"/>
    <w:rsid w:val="00434456"/>
    <w:rsid w:val="004353F4"/>
    <w:rsid w:val="00465EA9"/>
    <w:rsid w:val="004749C9"/>
    <w:rsid w:val="00497CF4"/>
    <w:rsid w:val="004B569C"/>
    <w:rsid w:val="004D7BD5"/>
    <w:rsid w:val="004F3D75"/>
    <w:rsid w:val="00524464"/>
    <w:rsid w:val="00525903"/>
    <w:rsid w:val="005C0AC1"/>
    <w:rsid w:val="005D01F1"/>
    <w:rsid w:val="005E2E77"/>
    <w:rsid w:val="005F72FA"/>
    <w:rsid w:val="00654BDC"/>
    <w:rsid w:val="006921D0"/>
    <w:rsid w:val="00775663"/>
    <w:rsid w:val="00812A8C"/>
    <w:rsid w:val="00825DC6"/>
    <w:rsid w:val="0088447A"/>
    <w:rsid w:val="00896706"/>
    <w:rsid w:val="008B3601"/>
    <w:rsid w:val="008E1F39"/>
    <w:rsid w:val="00963A63"/>
    <w:rsid w:val="009A5937"/>
    <w:rsid w:val="009A68E6"/>
    <w:rsid w:val="009D5D6E"/>
    <w:rsid w:val="00A47FC2"/>
    <w:rsid w:val="00A73B92"/>
    <w:rsid w:val="00AE69C4"/>
    <w:rsid w:val="00AF0F4E"/>
    <w:rsid w:val="00B12EE3"/>
    <w:rsid w:val="00B64085"/>
    <w:rsid w:val="00BD6E45"/>
    <w:rsid w:val="00C13F88"/>
    <w:rsid w:val="00C15D41"/>
    <w:rsid w:val="00C26F59"/>
    <w:rsid w:val="00C375D9"/>
    <w:rsid w:val="00C432BE"/>
    <w:rsid w:val="00C5141E"/>
    <w:rsid w:val="00C51BE4"/>
    <w:rsid w:val="00CB0A8F"/>
    <w:rsid w:val="00CB52D0"/>
    <w:rsid w:val="00CE0262"/>
    <w:rsid w:val="00D07F3E"/>
    <w:rsid w:val="00D27A0A"/>
    <w:rsid w:val="00DA065A"/>
    <w:rsid w:val="00DF7B1A"/>
    <w:rsid w:val="00E0440B"/>
    <w:rsid w:val="00E145EB"/>
    <w:rsid w:val="00E21B86"/>
    <w:rsid w:val="00E3764E"/>
    <w:rsid w:val="00E9694C"/>
    <w:rsid w:val="00EC134C"/>
    <w:rsid w:val="00EE7014"/>
    <w:rsid w:val="00F330AB"/>
    <w:rsid w:val="00F8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D21B5"/>
  <w15:chartTrackingRefBased/>
  <w15:docId w15:val="{C9E6DE4E-9923-46EE-AF4D-C356454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40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20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F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6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F5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D01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0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software/www/WordWebNav/development-docs/$package-contents.html" TargetMode="External"/><Relationship Id="rId13" Type="http://schemas.openxmlformats.org/officeDocument/2006/relationships/hyperlink" Target="/software/www/WordWebNav/development-docs/web-page--html-tutorials.html" TargetMode="External"/><Relationship Id="rId18" Type="http://schemas.openxmlformats.org/officeDocument/2006/relationships/hyperlink" Target="/software/www/WordWebNav/development-docs/WWN--testing--regression-test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/software/www/WordWebNav/development-docs/$repo-contents.html" TargetMode="External"/><Relationship Id="rId12" Type="http://schemas.openxmlformats.org/officeDocument/2006/relationships/hyperlink" Target="/software/www/WordWebNav/development-docs/web-page--construction--beautiful-soup--jinja.html" TargetMode="External"/><Relationship Id="rId17" Type="http://schemas.openxmlformats.org/officeDocument/2006/relationships/hyperlink" Target="/software/www/WordWebNav/development-docs/WWN--testing.html" TargetMode="External"/><Relationship Id="rId2" Type="http://schemas.openxmlformats.org/officeDocument/2006/relationships/styles" Target="styles.xml"/><Relationship Id="rId16" Type="http://schemas.openxmlformats.org/officeDocument/2006/relationships/hyperlink" Target="/software/www/WordWebNav/development-docs/word-html--bugs-and-fix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/software/www/WordWebNav/development-docs/web-page--structure--css-tutorial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/software/www/WordWebNav/development-docs/word-html--table-of-contents.html" TargetMode="External"/><Relationship Id="rId10" Type="http://schemas.openxmlformats.org/officeDocument/2006/relationships/hyperlink" Target="/software/www/WordWebNav/development-docs/web-page--structure--css--jquery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/software/www/WordWebNav/development-docs/WWN--input-parameter-file--YAML-use.html" TargetMode="External"/><Relationship Id="rId14" Type="http://schemas.openxmlformats.org/officeDocument/2006/relationships/hyperlink" Target="/software/www/WordWebNav/development-docs/word-html--references-and-info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y--standard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jy--standard-template.dotm</Template>
  <TotalTime>545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JimYuill@gmail.com</dc:creator>
  <cp:keywords/>
  <dc:description/>
  <cp:lastModifiedBy>JimYuill@gmail.com</cp:lastModifiedBy>
  <cp:revision>15</cp:revision>
  <dcterms:created xsi:type="dcterms:W3CDTF">2023-08-11T13:48:00Z</dcterms:created>
  <dcterms:modified xsi:type="dcterms:W3CDTF">2023-08-18T19:42:00Z</dcterms:modified>
</cp:coreProperties>
</file>