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DB4BF" w14:textId="352C2842" w:rsidR="00C43E42" w:rsidRPr="00C43E42" w:rsidRDefault="00C43E42" w:rsidP="00C43E42">
      <w:pPr>
        <w:jc w:val="center"/>
        <w:rPr>
          <w:b/>
          <w:bCs/>
        </w:rPr>
      </w:pPr>
      <w:r w:rsidRPr="00C43E42">
        <w:rPr>
          <w:b/>
          <w:bCs/>
        </w:rPr>
        <w:t>WWN Development Document</w:t>
      </w:r>
    </w:p>
    <w:p w14:paraId="0456ED1A" w14:textId="77777777" w:rsidR="00C43E42" w:rsidRPr="00C43E42" w:rsidRDefault="00C43E42" w:rsidP="00C43E42">
      <w:pPr>
        <w:jc w:val="center"/>
        <w:rPr>
          <w:b/>
          <w:bCs/>
        </w:rPr>
      </w:pPr>
    </w:p>
    <w:p w14:paraId="42C3E9F4" w14:textId="15D2A8A2" w:rsidR="00C43E42" w:rsidRPr="00C43E42" w:rsidRDefault="00C43E42" w:rsidP="00C43E42">
      <w:pPr>
        <w:jc w:val="center"/>
      </w:pPr>
      <w:r w:rsidRPr="00C43E42">
        <w:t>The WWN input parameter-file:</w:t>
      </w:r>
    </w:p>
    <w:p w14:paraId="46C3506F" w14:textId="2E6B2E78" w:rsidR="00C43E42" w:rsidRPr="00C43E42" w:rsidRDefault="00C43E42" w:rsidP="00C43E42">
      <w:pPr>
        <w:jc w:val="center"/>
        <w:rPr>
          <w:sz w:val="32"/>
          <w:szCs w:val="32"/>
        </w:rPr>
      </w:pPr>
      <w:r w:rsidRPr="00C43E42">
        <w:t>YAML-tool use, and YAML-tool references</w:t>
      </w:r>
    </w:p>
    <w:p w14:paraId="33791264" w14:textId="77777777" w:rsidR="00C43E42" w:rsidRDefault="00C43E42" w:rsidP="004E6302">
      <w:pPr>
        <w:tabs>
          <w:tab w:val="num" w:pos="360"/>
        </w:tabs>
        <w:ind w:left="360" w:hanging="360"/>
      </w:pPr>
    </w:p>
    <w:p w14:paraId="4D57F7FC" w14:textId="77777777" w:rsidR="00C43E42" w:rsidRDefault="00C43E42" w:rsidP="004E6302">
      <w:pPr>
        <w:tabs>
          <w:tab w:val="num" w:pos="360"/>
        </w:tabs>
        <w:ind w:left="360" w:hanging="360"/>
      </w:pPr>
    </w:p>
    <w:p w14:paraId="19C0FB01" w14:textId="6ED1C460" w:rsidR="00C43E42" w:rsidRDefault="00C43E42" w:rsidP="00C43E42">
      <w:r>
        <w:t>Word’s Navigation pane shows the table-of-contents (</w:t>
      </w:r>
      <w:r w:rsidRPr="00C43E42">
        <w:rPr>
          <w:rFonts w:ascii="Courier New" w:hAnsi="Courier New" w:cs="Courier New"/>
          <w:sz w:val="22"/>
        </w:rPr>
        <w:t>View : Show : Navigation pane</w:t>
      </w:r>
      <w:r>
        <w:t xml:space="preserve">). </w:t>
      </w:r>
    </w:p>
    <w:p w14:paraId="70E1993F" w14:textId="77777777" w:rsidR="00C43E42" w:rsidRPr="00C43E42" w:rsidRDefault="00C43E42" w:rsidP="004E6302">
      <w:pPr>
        <w:tabs>
          <w:tab w:val="num" w:pos="360"/>
        </w:tabs>
        <w:ind w:left="360" w:hanging="360"/>
      </w:pPr>
    </w:p>
    <w:p w14:paraId="316E4B12" w14:textId="66D424BF" w:rsidR="004E6302" w:rsidRDefault="00C43E42" w:rsidP="004E6302">
      <w:pPr>
        <w:pStyle w:val="ListParagraph"/>
        <w:numPr>
          <w:ilvl w:val="0"/>
          <w:numId w:val="49"/>
        </w:numPr>
      </w:pPr>
      <w:r>
        <w:t>Contents</w:t>
      </w:r>
      <w:r w:rsidR="004E6302">
        <w:t xml:space="preserve">: </w:t>
      </w:r>
    </w:p>
    <w:p w14:paraId="5D795885" w14:textId="7F94E6C7" w:rsidR="004E6302" w:rsidRDefault="004E6302" w:rsidP="004E6302">
      <w:pPr>
        <w:pStyle w:val="ListParagraph"/>
        <w:numPr>
          <w:ilvl w:val="1"/>
          <w:numId w:val="49"/>
        </w:numPr>
      </w:pPr>
      <w:r>
        <w:t>For the WWN input parameter-file, describes</w:t>
      </w:r>
      <w:r w:rsidR="00960F02">
        <w:t>:</w:t>
      </w:r>
    </w:p>
    <w:p w14:paraId="20203B0F" w14:textId="302B136C" w:rsidR="004E6302" w:rsidRDefault="004E6302" w:rsidP="00960F02">
      <w:pPr>
        <w:pStyle w:val="ListParagraph"/>
        <w:numPr>
          <w:ilvl w:val="2"/>
          <w:numId w:val="49"/>
        </w:numPr>
      </w:pPr>
      <w:r>
        <w:t>How the YAML tools are used to verify the contents</w:t>
      </w:r>
      <w:r w:rsidR="00960F02">
        <w:t xml:space="preserve">, and load them </w:t>
      </w:r>
      <w:r>
        <w:t>into a Python dictionary</w:t>
      </w:r>
    </w:p>
    <w:p w14:paraId="1975B118" w14:textId="0B1AAD53" w:rsidR="004E6302" w:rsidRDefault="004E6302" w:rsidP="004E6302">
      <w:pPr>
        <w:pStyle w:val="ListParagraph"/>
        <w:numPr>
          <w:ilvl w:val="1"/>
          <w:numId w:val="49"/>
        </w:numPr>
      </w:pPr>
      <w:r>
        <w:t>References for the YAML tools, e.g., user manuals and tutorials</w:t>
      </w:r>
    </w:p>
    <w:p w14:paraId="192D0645" w14:textId="77777777" w:rsidR="004E6302" w:rsidRDefault="004E6302" w:rsidP="004E6302"/>
    <w:p w14:paraId="2A4BE7DC" w14:textId="37A73E10" w:rsidR="004E6302" w:rsidRDefault="004E6302" w:rsidP="004E6302">
      <w:r>
        <w:t>This document was created by the WWN author for his own use in developing WWN.  It i</w:t>
      </w:r>
      <w:r w:rsidR="00CC12D8">
        <w:t>s</w:t>
      </w:r>
      <w:r>
        <w:t xml:space="preserve"> included in the WWN repo, as </w:t>
      </w:r>
      <w:r w:rsidR="00C43E42">
        <w:t>other developers</w:t>
      </w:r>
      <w:r>
        <w:t xml:space="preserve"> may find it useful.</w:t>
      </w:r>
    </w:p>
    <w:p w14:paraId="7EABF06C" w14:textId="77777777" w:rsidR="00C43E42" w:rsidRDefault="00C43E42" w:rsidP="004E6302"/>
    <w:p w14:paraId="75261595" w14:textId="4F916DC5" w:rsidR="004E6302" w:rsidRDefault="004E6302" w:rsidP="004E6302">
      <w:pPr>
        <w:pStyle w:val="Heading1"/>
        <w:numPr>
          <w:ilvl w:val="0"/>
          <w:numId w:val="41"/>
        </w:numPr>
      </w:pPr>
      <w:r>
        <w:t>The WWN input parameter-file: YAML-tool use</w:t>
      </w:r>
    </w:p>
    <w:p w14:paraId="5116F99A" w14:textId="5471ADC9" w:rsidR="004E6302" w:rsidRDefault="004E6302" w:rsidP="004E6302">
      <w:r>
        <w:t>WWN uses an input parameter-file, and it is in YAML format.  This section describes how the input parameter-file is processed, and</w:t>
      </w:r>
      <w:r w:rsidR="001760DC">
        <w:t xml:space="preserve"> how</w:t>
      </w:r>
      <w:r>
        <w:t xml:space="preserve"> the YAML tools </w:t>
      </w:r>
      <w:r w:rsidR="001760DC">
        <w:t xml:space="preserve">are </w:t>
      </w:r>
      <w:r>
        <w:t xml:space="preserve">used.  The input parameter-file is loaded and verified in </w:t>
      </w:r>
      <w:r>
        <w:rPr>
          <w:rFonts w:ascii="Courier New" w:hAnsi="Courier New" w:cs="Courier New"/>
          <w:sz w:val="22"/>
        </w:rPr>
        <w:t>load_input_parameter_file.py</w:t>
      </w:r>
      <w:r>
        <w:t>.</w:t>
      </w:r>
    </w:p>
    <w:p w14:paraId="7972682D" w14:textId="77777777" w:rsidR="004E6302" w:rsidRDefault="004E6302" w:rsidP="004E6302"/>
    <w:p w14:paraId="35138162" w14:textId="77777777" w:rsidR="004E6302" w:rsidRDefault="004E6302" w:rsidP="004E6302">
      <w:r>
        <w:t xml:space="preserve">When create_web_page is called, a parameter-file is specified.  It specifies the Word HTML file to be processed, and how it’s to be processed.  This parameter-file is referred to as the </w:t>
      </w:r>
      <w:r>
        <w:rPr>
          <w:i/>
          <w:iCs/>
        </w:rPr>
        <w:t>input</w:t>
      </w:r>
      <w:r>
        <w:t xml:space="preserve"> </w:t>
      </w:r>
      <w:r>
        <w:rPr>
          <w:i/>
          <w:iCs/>
        </w:rPr>
        <w:t>parameter-file</w:t>
      </w:r>
      <w:r>
        <w:t xml:space="preserve">, or simply, </w:t>
      </w:r>
      <w:r>
        <w:rPr>
          <w:i/>
          <w:iCs/>
        </w:rPr>
        <w:t>the parameter-file</w:t>
      </w:r>
      <w:r>
        <w:t>.</w:t>
      </w:r>
      <w:r>
        <w:br/>
      </w:r>
    </w:p>
    <w:p w14:paraId="485749F8" w14:textId="77777777" w:rsidR="004E6302" w:rsidRDefault="004E6302" w:rsidP="004E6302">
      <w:r>
        <w:t>The parameter-file is in YAML format.  A Python library is used to load the YAML file, and two libraries are used to verify the parameter-file's syntax.</w:t>
      </w:r>
    </w:p>
    <w:p w14:paraId="57BD7FDE" w14:textId="77777777" w:rsidR="004E6302" w:rsidRDefault="004E6302" w:rsidP="004E6302">
      <w:pPr>
        <w:pStyle w:val="ListParagraph"/>
        <w:numPr>
          <w:ilvl w:val="0"/>
          <w:numId w:val="42"/>
        </w:numPr>
      </w:pPr>
      <w:r>
        <w:rPr>
          <w:i/>
          <w:iCs/>
        </w:rPr>
        <w:t>yamllint</w:t>
      </w:r>
      <w:r>
        <w:t xml:space="preserve"> verifies that proper YAML syntax is used.</w:t>
      </w:r>
    </w:p>
    <w:p w14:paraId="1BDF3A26" w14:textId="77777777" w:rsidR="004E6302" w:rsidRDefault="004E6302" w:rsidP="004E6302">
      <w:pPr>
        <w:pStyle w:val="ListParagraph"/>
        <w:numPr>
          <w:ilvl w:val="0"/>
          <w:numId w:val="42"/>
        </w:numPr>
      </w:pPr>
      <w:r>
        <w:rPr>
          <w:i/>
          <w:iCs/>
        </w:rPr>
        <w:t>PyYaml</w:t>
      </w:r>
      <w:r>
        <w:t xml:space="preserve"> is used to load the YAML file's contents into a Python dictionary</w:t>
      </w:r>
    </w:p>
    <w:p w14:paraId="5DC676C1" w14:textId="77777777" w:rsidR="004E6302" w:rsidRDefault="004E6302" w:rsidP="004E6302">
      <w:pPr>
        <w:pStyle w:val="ListParagraph"/>
        <w:numPr>
          <w:ilvl w:val="0"/>
          <w:numId w:val="42"/>
        </w:numPr>
      </w:pPr>
      <w:r>
        <w:rPr>
          <w:i/>
          <w:iCs/>
        </w:rPr>
        <w:t>Cerberus</w:t>
      </w:r>
      <w:r>
        <w:t xml:space="preserve"> verifies the YAML keys and values that are defined for create_web_page, e.g., Cerberus verifies required keys are specified.</w:t>
      </w:r>
    </w:p>
    <w:p w14:paraId="21C6B7BC" w14:textId="77777777" w:rsidR="004E6302" w:rsidRDefault="004E6302" w:rsidP="004E6302"/>
    <w:p w14:paraId="5F83772B" w14:textId="77777777" w:rsidR="004E6302" w:rsidRDefault="004E6302" w:rsidP="004E6302">
      <w:r>
        <w:t>In the YAML file-format, data is structured as dictionaries and lists.  In Python, when the YAML file is loaded, it is stored as dictionaries and lists.</w:t>
      </w:r>
    </w:p>
    <w:p w14:paraId="517F9E96" w14:textId="77777777" w:rsidR="004E6302" w:rsidRDefault="004E6302" w:rsidP="004E6302"/>
    <w:p w14:paraId="27F3C4E6" w14:textId="77777777" w:rsidR="004E6302" w:rsidRDefault="004E6302" w:rsidP="004E6302">
      <w:r>
        <w:t>yamllint itself uses a config-file, and that config-file specifies what syntax checking yamllint should perform.  A yamllint config-file is distributed with create_web_page, which it uses.  By default, yamllint's syntax requirements are excessive, and that config-file is primarily used to relax those requirements.  If yamllint finds a syntax error,  the error is reported on the console, and create_web_page exits.  The error message returned by yamllint is displayed.</w:t>
      </w:r>
    </w:p>
    <w:p w14:paraId="4DD56E51" w14:textId="77777777" w:rsidR="004E6302" w:rsidRDefault="004E6302" w:rsidP="004E6302"/>
    <w:p w14:paraId="0FF5ED33" w14:textId="77777777" w:rsidR="004E6302" w:rsidRDefault="004E6302" w:rsidP="004E6302">
      <w:r>
        <w:t>PyYaml has a function yaml.load(), and it is used to load the parameter-file.  yaml.load() is called after calling yamllint.  yaml.load() also performs YAML syntax checking.  If yaml.load() finds a syntax error,  the error is reported on the console, and create_web_page exits.  The error message returned by yaml.load() is displayed.</w:t>
      </w:r>
      <w:r>
        <w:br/>
      </w:r>
    </w:p>
    <w:p w14:paraId="689973D9" w14:textId="77777777" w:rsidR="004E6302" w:rsidRDefault="004E6302" w:rsidP="004E6302">
      <w:r>
        <w:t xml:space="preserve">Cerberus is called to verify the parameter-file, via a schema.  The schema is specified in </w:t>
      </w:r>
      <w:r>
        <w:rPr>
          <w:rFonts w:ascii="Courier New" w:hAnsi="Courier New" w:cs="Courier New"/>
          <w:sz w:val="22"/>
        </w:rPr>
        <w:t>load_input_parameter_file.py</w:t>
      </w:r>
      <w:r>
        <w:t xml:space="preserve">. The schema specifies the keys and key-values for the parameter-file. This includes the keys' names and the structure of the keys (e.g., for a particular key, what keys are under it).  </w:t>
      </w:r>
      <w:r>
        <w:lastRenderedPageBreak/>
        <w:t>The schema also specifies whether a key is required, and the syntax for the key's value (e.g., a string or number).  If Cerberus finds a syntax error,  the error is reported on the console, and create_web_page exits.  The error message returned by Cerberus is displayed.</w:t>
      </w:r>
    </w:p>
    <w:p w14:paraId="61FE401E" w14:textId="77777777" w:rsidR="004E6302" w:rsidRDefault="004E6302" w:rsidP="004E6302"/>
    <w:p w14:paraId="71EEBB80" w14:textId="382D0039" w:rsidR="004E6302" w:rsidRDefault="004E6302" w:rsidP="004E6302">
      <w:r>
        <w:t xml:space="preserve">The Cerberus error-messages are formatted using pprint++, a pretty-printer app. </w:t>
      </w:r>
    </w:p>
    <w:p w14:paraId="6E9C2053" w14:textId="77777777" w:rsidR="004E6302" w:rsidRDefault="004E6302" w:rsidP="004E6302"/>
    <w:p w14:paraId="017672D6" w14:textId="0A29A487" w:rsidR="004E6302" w:rsidRDefault="004E6302" w:rsidP="004E6302">
      <w:pPr>
        <w:pStyle w:val="Heading1"/>
      </w:pPr>
      <w:r>
        <w:t>References</w:t>
      </w:r>
    </w:p>
    <w:p w14:paraId="432B26C3" w14:textId="77777777" w:rsidR="004E6302" w:rsidRDefault="004E6302" w:rsidP="004E6302"/>
    <w:p w14:paraId="7690EFAF" w14:textId="77777777" w:rsidR="004E6302" w:rsidRDefault="004E6302" w:rsidP="004E6302">
      <w:pPr>
        <w:pStyle w:val="ListParagraph"/>
        <w:numPr>
          <w:ilvl w:val="0"/>
          <w:numId w:val="43"/>
        </w:numPr>
      </w:pPr>
      <w:r>
        <w:t>YAML syntax</w:t>
      </w:r>
    </w:p>
    <w:p w14:paraId="3147FD31" w14:textId="77777777" w:rsidR="004E6302" w:rsidRDefault="004E6302" w:rsidP="004E6302">
      <w:pPr>
        <w:pStyle w:val="ListParagraph"/>
        <w:numPr>
          <w:ilvl w:val="1"/>
          <w:numId w:val="43"/>
        </w:numPr>
      </w:pPr>
      <w:r>
        <w:t>YAML Syntax — Ansible Documentation</w:t>
      </w:r>
    </w:p>
    <w:p w14:paraId="31C91AF1" w14:textId="77777777" w:rsidR="004E6302" w:rsidRDefault="00000000" w:rsidP="004E6302">
      <w:pPr>
        <w:pStyle w:val="ListParagraph"/>
        <w:numPr>
          <w:ilvl w:val="2"/>
          <w:numId w:val="43"/>
        </w:numPr>
      </w:pPr>
      <w:hyperlink r:id="rId7" w:history="1">
        <w:r w:rsidR="004E6302">
          <w:rPr>
            <w:rStyle w:val="Hyperlink"/>
          </w:rPr>
          <w:t>https://docs.ansible.com/ansible/latest/reference_appendices/YAMLSyntax.html</w:t>
        </w:r>
      </w:hyperlink>
    </w:p>
    <w:p w14:paraId="0B1B56BC" w14:textId="77777777" w:rsidR="004E6302" w:rsidRDefault="004E6302" w:rsidP="004E6302">
      <w:pPr>
        <w:pStyle w:val="ListParagraph"/>
        <w:numPr>
          <w:ilvl w:val="1"/>
          <w:numId w:val="43"/>
        </w:numPr>
      </w:pPr>
      <w:r>
        <w:t>YAML Tutorial - Tutorialspoint</w:t>
      </w:r>
    </w:p>
    <w:p w14:paraId="32DB3334" w14:textId="77777777" w:rsidR="004E6302" w:rsidRDefault="00000000" w:rsidP="004E6302">
      <w:pPr>
        <w:pStyle w:val="ListParagraph"/>
        <w:numPr>
          <w:ilvl w:val="2"/>
          <w:numId w:val="43"/>
        </w:numPr>
      </w:pPr>
      <w:hyperlink r:id="rId8" w:history="1">
        <w:r w:rsidR="004E6302">
          <w:rPr>
            <w:rStyle w:val="Hyperlink"/>
          </w:rPr>
          <w:t>https://www.tutorialspoint.com/yaml/index.htm</w:t>
        </w:r>
      </w:hyperlink>
    </w:p>
    <w:p w14:paraId="1E48219E" w14:textId="77777777" w:rsidR="004E6302" w:rsidRDefault="004E6302" w:rsidP="004E6302"/>
    <w:p w14:paraId="503E6810" w14:textId="77777777" w:rsidR="004E6302" w:rsidRDefault="004E6302" w:rsidP="004E6302">
      <w:pPr>
        <w:pStyle w:val="ListParagraph"/>
        <w:numPr>
          <w:ilvl w:val="0"/>
          <w:numId w:val="44"/>
        </w:numPr>
      </w:pPr>
      <w:r>
        <w:t>yamllint references:</w:t>
      </w:r>
    </w:p>
    <w:p w14:paraId="052B1A76" w14:textId="77777777" w:rsidR="004E6302" w:rsidRDefault="004E6302" w:rsidP="004E6302">
      <w:pPr>
        <w:pStyle w:val="ListParagraph"/>
        <w:numPr>
          <w:ilvl w:val="1"/>
          <w:numId w:val="44"/>
        </w:numPr>
      </w:pPr>
      <w:r>
        <w:t xml:space="preserve">Documentation:  </w:t>
      </w:r>
      <w:hyperlink r:id="rId9" w:history="1">
        <w:r>
          <w:rPr>
            <w:rStyle w:val="Hyperlink"/>
          </w:rPr>
          <w:t>https://yamllint.readthedocs.io/en/stable/</w:t>
        </w:r>
      </w:hyperlink>
      <w:r>
        <w:t xml:space="preserve"> </w:t>
      </w:r>
    </w:p>
    <w:p w14:paraId="61A2E2E1" w14:textId="77777777" w:rsidR="004E6302" w:rsidRDefault="004E6302" w:rsidP="004E6302">
      <w:pPr>
        <w:pStyle w:val="ListParagraph"/>
        <w:numPr>
          <w:ilvl w:val="1"/>
          <w:numId w:val="44"/>
        </w:numPr>
      </w:pPr>
      <w:r>
        <w:t xml:space="preserve">Calling yamllint from Python:  </w:t>
      </w:r>
    </w:p>
    <w:p w14:paraId="40E6AC8D" w14:textId="77777777" w:rsidR="004E6302" w:rsidRDefault="00000000" w:rsidP="004E6302">
      <w:pPr>
        <w:pStyle w:val="ListParagraph"/>
        <w:numPr>
          <w:ilvl w:val="2"/>
          <w:numId w:val="44"/>
        </w:numPr>
      </w:pPr>
      <w:hyperlink r:id="rId10" w:history="1">
        <w:r w:rsidR="004E6302">
          <w:rPr>
            <w:rStyle w:val="Hyperlink"/>
          </w:rPr>
          <w:t>https://yamllint.readthedocs.io/en/stable/development.html</w:t>
        </w:r>
      </w:hyperlink>
      <w:r w:rsidR="004E6302">
        <w:t xml:space="preserve"> </w:t>
      </w:r>
    </w:p>
    <w:p w14:paraId="6C767CC1" w14:textId="77777777" w:rsidR="004E6302" w:rsidRDefault="00000000" w:rsidP="004E6302">
      <w:pPr>
        <w:pStyle w:val="ListParagraph"/>
        <w:numPr>
          <w:ilvl w:val="2"/>
          <w:numId w:val="44"/>
        </w:numPr>
      </w:pPr>
      <w:hyperlink r:id="rId11" w:history="1">
        <w:r w:rsidR="004E6302">
          <w:rPr>
            <w:rStyle w:val="Hyperlink"/>
          </w:rPr>
          <w:t>https://github.com/adrienverge/yamllint/issues/112</w:t>
        </w:r>
      </w:hyperlink>
      <w:r w:rsidR="004E6302">
        <w:t xml:space="preserve"> </w:t>
      </w:r>
    </w:p>
    <w:p w14:paraId="189CE8A9" w14:textId="77777777" w:rsidR="004E6302" w:rsidRDefault="004E6302" w:rsidP="004E6302">
      <w:pPr>
        <w:pStyle w:val="ListParagraph"/>
        <w:numPr>
          <w:ilvl w:val="1"/>
          <w:numId w:val="44"/>
        </w:numPr>
      </w:pPr>
      <w:r>
        <w:t xml:space="preserve">Configuration:  </w:t>
      </w:r>
      <w:hyperlink r:id="rId12" w:history="1">
        <w:r>
          <w:rPr>
            <w:rStyle w:val="Hyperlink"/>
          </w:rPr>
          <w:t>https://yamllint.readthedocs.io/en/stable/configuration.html</w:t>
        </w:r>
      </w:hyperlink>
      <w:r>
        <w:t xml:space="preserve"> </w:t>
      </w:r>
    </w:p>
    <w:p w14:paraId="56964847" w14:textId="77777777" w:rsidR="004E6302" w:rsidRDefault="004E6302" w:rsidP="004E6302">
      <w:pPr>
        <w:pStyle w:val="ListParagraph"/>
        <w:numPr>
          <w:ilvl w:val="2"/>
          <w:numId w:val="44"/>
        </w:numPr>
      </w:pPr>
      <w:r>
        <w:t xml:space="preserve">Default configuration: </w:t>
      </w:r>
    </w:p>
    <w:p w14:paraId="5E5F9E10" w14:textId="77777777" w:rsidR="004E6302" w:rsidRDefault="00000000" w:rsidP="004E6302">
      <w:pPr>
        <w:pStyle w:val="ListParagraph"/>
        <w:numPr>
          <w:ilvl w:val="3"/>
          <w:numId w:val="44"/>
        </w:numPr>
      </w:pPr>
      <w:hyperlink r:id="rId13" w:anchor="default-configuration" w:history="1">
        <w:r w:rsidR="004E6302">
          <w:rPr>
            <w:rStyle w:val="Hyperlink"/>
          </w:rPr>
          <w:t>https://yamllint.readthedocs.io/en/stable/configuration.html#default-configuration</w:t>
        </w:r>
      </w:hyperlink>
      <w:r w:rsidR="004E6302">
        <w:t xml:space="preserve"> </w:t>
      </w:r>
    </w:p>
    <w:p w14:paraId="153FB697" w14:textId="77777777" w:rsidR="004E6302" w:rsidRDefault="00000000" w:rsidP="004E6302">
      <w:pPr>
        <w:pStyle w:val="ListParagraph"/>
        <w:numPr>
          <w:ilvl w:val="3"/>
          <w:numId w:val="44"/>
        </w:numPr>
      </w:pPr>
      <w:hyperlink r:id="rId14" w:history="1">
        <w:r w:rsidR="004E6302">
          <w:rPr>
            <w:rStyle w:val="Hyperlink"/>
          </w:rPr>
          <w:t>https://github.com/adrienverge/yamllint/blob/master/yamllint/conf/default.yaml</w:t>
        </w:r>
      </w:hyperlink>
    </w:p>
    <w:p w14:paraId="484C6C1D" w14:textId="77777777" w:rsidR="004E6302" w:rsidRDefault="004E6302" w:rsidP="004E6302">
      <w:pPr>
        <w:pStyle w:val="ListParagraph"/>
        <w:numPr>
          <w:ilvl w:val="2"/>
          <w:numId w:val="44"/>
        </w:numPr>
      </w:pPr>
      <w:r>
        <w:t>Extending the default configuration:</w:t>
      </w:r>
    </w:p>
    <w:p w14:paraId="36DC6349" w14:textId="77777777" w:rsidR="004E6302" w:rsidRDefault="00000000" w:rsidP="004E6302">
      <w:pPr>
        <w:pStyle w:val="ListParagraph"/>
        <w:numPr>
          <w:ilvl w:val="3"/>
          <w:numId w:val="44"/>
        </w:numPr>
      </w:pPr>
      <w:hyperlink r:id="rId15" w:anchor="extending-the-default-configuration" w:history="1">
        <w:r w:rsidR="004E6302">
          <w:rPr>
            <w:rStyle w:val="Hyperlink"/>
          </w:rPr>
          <w:t>https://yamllint.readthedocs.io/en/stable/configuration.html#extending-the-default-configuration</w:t>
        </w:r>
      </w:hyperlink>
      <w:r w:rsidR="004E6302">
        <w:t xml:space="preserve"> </w:t>
      </w:r>
    </w:p>
    <w:p w14:paraId="3FD9BDB0" w14:textId="77777777" w:rsidR="004E6302" w:rsidRDefault="004E6302" w:rsidP="004E6302">
      <w:pPr>
        <w:pStyle w:val="ListParagraph"/>
        <w:numPr>
          <w:ilvl w:val="2"/>
          <w:numId w:val="44"/>
        </w:numPr>
      </w:pPr>
      <w:r>
        <w:t xml:space="preserve">YamlLintConfig():  </w:t>
      </w:r>
      <w:hyperlink r:id="rId16" w:history="1">
        <w:r>
          <w:rPr>
            <w:rStyle w:val="Hyperlink"/>
          </w:rPr>
          <w:t>https://github.com/adrienverge/yamllint/blob/master/yamllint/config.py</w:t>
        </w:r>
      </w:hyperlink>
      <w:r>
        <w:t xml:space="preserve"> </w:t>
      </w:r>
    </w:p>
    <w:p w14:paraId="1F4EDE6F" w14:textId="77777777" w:rsidR="004E6302" w:rsidRDefault="004E6302" w:rsidP="004E6302">
      <w:pPr>
        <w:pStyle w:val="ListParagraph"/>
        <w:numPr>
          <w:ilvl w:val="1"/>
          <w:numId w:val="44"/>
        </w:numPr>
      </w:pPr>
      <w:r>
        <w:t xml:space="preserve">Verification rules:  </w:t>
      </w:r>
      <w:hyperlink r:id="rId17" w:history="1">
        <w:r>
          <w:rPr>
            <w:rStyle w:val="Hyperlink"/>
          </w:rPr>
          <w:t>https://yamllint.readthedocs.io/en/stable/rules.html</w:t>
        </w:r>
      </w:hyperlink>
      <w:r>
        <w:t xml:space="preserve"> </w:t>
      </w:r>
    </w:p>
    <w:p w14:paraId="2FB80578" w14:textId="77777777" w:rsidR="004E6302" w:rsidRDefault="004E6302" w:rsidP="004E6302"/>
    <w:p w14:paraId="41B68876" w14:textId="77777777" w:rsidR="004E6302" w:rsidRDefault="004E6302" w:rsidP="004E6302">
      <w:pPr>
        <w:pStyle w:val="ListParagraph"/>
        <w:numPr>
          <w:ilvl w:val="0"/>
          <w:numId w:val="45"/>
        </w:numPr>
      </w:pPr>
      <w:r>
        <w:t>PyYaml references:</w:t>
      </w:r>
    </w:p>
    <w:p w14:paraId="129DF5BB" w14:textId="77777777" w:rsidR="004E6302" w:rsidRDefault="004E6302" w:rsidP="004E6302">
      <w:pPr>
        <w:pStyle w:val="ListParagraph"/>
        <w:numPr>
          <w:ilvl w:val="1"/>
          <w:numId w:val="45"/>
        </w:numPr>
      </w:pPr>
      <w:r>
        <w:t xml:space="preserve">Documentation: </w:t>
      </w:r>
      <w:hyperlink r:id="rId18" w:history="1">
        <w:r>
          <w:rPr>
            <w:rStyle w:val="Hyperlink"/>
          </w:rPr>
          <w:t>https://pyyaml.org/wiki/PyYAMLDocumentation</w:t>
        </w:r>
      </w:hyperlink>
    </w:p>
    <w:p w14:paraId="50E8B8C3" w14:textId="77777777" w:rsidR="004E6302" w:rsidRDefault="004E6302" w:rsidP="004E6302">
      <w:pPr>
        <w:pStyle w:val="ListParagraph"/>
        <w:numPr>
          <w:ilvl w:val="1"/>
          <w:numId w:val="45"/>
        </w:numPr>
      </w:pPr>
      <w:r>
        <w:t>yaml.load() errors are returned via exceptions.  This includes YAML syntax errors that are detected.</w:t>
      </w:r>
    </w:p>
    <w:p w14:paraId="0B04E2AA" w14:textId="77777777" w:rsidR="004E6302" w:rsidRDefault="00000000" w:rsidP="004E6302">
      <w:pPr>
        <w:pStyle w:val="ListParagraph"/>
        <w:numPr>
          <w:ilvl w:val="2"/>
          <w:numId w:val="45"/>
        </w:numPr>
      </w:pPr>
      <w:hyperlink r:id="rId19" w:history="1">
        <w:r w:rsidR="004E6302">
          <w:rPr>
            <w:rStyle w:val="Hyperlink"/>
          </w:rPr>
          <w:t>https://pyyaml.org/wiki/PyYAMLDocumentation</w:t>
        </w:r>
      </w:hyperlink>
      <w:r w:rsidR="004E6302">
        <w:t xml:space="preserve"> </w:t>
      </w:r>
    </w:p>
    <w:p w14:paraId="557854B8" w14:textId="77777777" w:rsidR="004E6302" w:rsidRDefault="00000000" w:rsidP="004E6302">
      <w:pPr>
        <w:pStyle w:val="ListParagraph"/>
        <w:numPr>
          <w:ilvl w:val="2"/>
          <w:numId w:val="45"/>
        </w:numPr>
      </w:pPr>
      <w:hyperlink r:id="rId20" w:history="1">
        <w:r w:rsidR="004E6302">
          <w:rPr>
            <w:rStyle w:val="Hyperlink"/>
          </w:rPr>
          <w:t>https://stackoverflow.com/questions/30269723/how-to-get-details-from-pyyaml-exception</w:t>
        </w:r>
      </w:hyperlink>
      <w:r w:rsidR="004E6302">
        <w:t xml:space="preserve"> </w:t>
      </w:r>
    </w:p>
    <w:p w14:paraId="04570332" w14:textId="77777777" w:rsidR="004E6302" w:rsidRDefault="004E6302" w:rsidP="004E6302"/>
    <w:p w14:paraId="19223B4E" w14:textId="77777777" w:rsidR="004E6302" w:rsidRDefault="004E6302" w:rsidP="004E6302">
      <w:pPr>
        <w:pStyle w:val="ListParagraph"/>
        <w:numPr>
          <w:ilvl w:val="0"/>
          <w:numId w:val="46"/>
        </w:numPr>
      </w:pPr>
      <w:r>
        <w:t>Cerberus references:</w:t>
      </w:r>
    </w:p>
    <w:p w14:paraId="5149E445" w14:textId="77777777" w:rsidR="004E6302" w:rsidRDefault="004E6302" w:rsidP="004E6302">
      <w:pPr>
        <w:pStyle w:val="ListParagraph"/>
        <w:numPr>
          <w:ilvl w:val="1"/>
          <w:numId w:val="46"/>
        </w:numPr>
      </w:pPr>
      <w:r>
        <w:t xml:space="preserve">Documentation: </w:t>
      </w:r>
      <w:hyperlink r:id="rId21" w:history="1">
        <w:r>
          <w:rPr>
            <w:rStyle w:val="Hyperlink"/>
          </w:rPr>
          <w:t>https://docs.python-cerberus.org/en/stable/api.html</w:t>
        </w:r>
      </w:hyperlink>
    </w:p>
    <w:p w14:paraId="1AC7091B" w14:textId="77777777" w:rsidR="004E6302" w:rsidRDefault="004E6302" w:rsidP="004E6302">
      <w:pPr>
        <w:pStyle w:val="ListParagraph"/>
        <w:numPr>
          <w:ilvl w:val="1"/>
          <w:numId w:val="46"/>
        </w:numPr>
      </w:pPr>
      <w:r>
        <w:t xml:space="preserve">Validation Rules: </w:t>
      </w:r>
      <w:hyperlink r:id="rId22" w:anchor="of-rules" w:history="1">
        <w:r>
          <w:rPr>
            <w:rStyle w:val="Hyperlink"/>
          </w:rPr>
          <w:t>https://docs.python-cerberus.org/en/latest/validation-rules.html#of-rules</w:t>
        </w:r>
      </w:hyperlink>
    </w:p>
    <w:p w14:paraId="60B502B6" w14:textId="77777777" w:rsidR="004E6302" w:rsidRDefault="004E6302" w:rsidP="004E6302">
      <w:pPr>
        <w:pStyle w:val="ListParagraph"/>
        <w:numPr>
          <w:ilvl w:val="2"/>
          <w:numId w:val="46"/>
        </w:numPr>
      </w:pPr>
      <w:r>
        <w:t>This web-page defines the schema functions that can be used to enforce syntax rules.</w:t>
      </w:r>
    </w:p>
    <w:p w14:paraId="1B35D8E9" w14:textId="77777777" w:rsidR="004E6302" w:rsidRDefault="004E6302" w:rsidP="004E6302">
      <w:pPr>
        <w:pStyle w:val="ListParagraph"/>
        <w:numPr>
          <w:ilvl w:val="1"/>
          <w:numId w:val="46"/>
        </w:numPr>
      </w:pPr>
      <w:r>
        <w:t>How-to define multipe schemas for a single field (e.g., a list whose members are of different types)</w:t>
      </w:r>
    </w:p>
    <w:p w14:paraId="7BCF1F7C" w14:textId="77777777" w:rsidR="004E6302" w:rsidRDefault="00000000" w:rsidP="004E6302">
      <w:pPr>
        <w:pStyle w:val="ListParagraph"/>
        <w:numPr>
          <w:ilvl w:val="2"/>
          <w:numId w:val="46"/>
        </w:numPr>
      </w:pPr>
      <w:hyperlink r:id="rId23" w:anchor="50506324" w:history="1">
        <w:r w:rsidR="004E6302">
          <w:rPr>
            <w:rStyle w:val="Hyperlink"/>
          </w:rPr>
          <w:t>https://stackoverflow.com/questions/50499045/python-cerberus-multipe-schemas-for-a-single-filed/50506324#50506324</w:t>
        </w:r>
      </w:hyperlink>
      <w:r w:rsidR="004E6302">
        <w:t xml:space="preserve"> </w:t>
      </w:r>
    </w:p>
    <w:p w14:paraId="53F7C4C4" w14:textId="77777777" w:rsidR="004E6302" w:rsidRDefault="004E6302" w:rsidP="004E6302"/>
    <w:p w14:paraId="26F1C5A0" w14:textId="11F9A379" w:rsidR="004E6302" w:rsidRDefault="004E6302" w:rsidP="004E6302">
      <w:pPr>
        <w:pStyle w:val="ListParagraph"/>
        <w:numPr>
          <w:ilvl w:val="0"/>
          <w:numId w:val="48"/>
        </w:numPr>
      </w:pPr>
      <w:r w:rsidRPr="004E6302">
        <w:t>pprint++</w:t>
      </w:r>
      <w:r>
        <w:t xml:space="preserve"> references</w:t>
      </w:r>
    </w:p>
    <w:p w14:paraId="30440086" w14:textId="5CC6C4E1" w:rsidR="004E6302" w:rsidRDefault="00000000" w:rsidP="004E6302">
      <w:pPr>
        <w:pStyle w:val="ListParagraph"/>
        <w:numPr>
          <w:ilvl w:val="1"/>
          <w:numId w:val="48"/>
        </w:numPr>
      </w:pPr>
      <w:hyperlink r:id="rId24" w:history="1">
        <w:r w:rsidR="004E6302" w:rsidRPr="00BE1618">
          <w:rPr>
            <w:rStyle w:val="Hyperlink"/>
          </w:rPr>
          <w:t>https://github.com/wolever/pprintpp</w:t>
        </w:r>
      </w:hyperlink>
      <w:r w:rsidR="004E6302">
        <w:t xml:space="preserve"> </w:t>
      </w:r>
    </w:p>
    <w:p w14:paraId="012C6C7E" w14:textId="5B9900FF" w:rsidR="00D27A0A" w:rsidRPr="004749C9" w:rsidRDefault="00B3031F" w:rsidP="004749C9">
      <w:r>
        <w:t xml:space="preserve"> </w:t>
      </w:r>
    </w:p>
    <w:sectPr w:rsidR="00D27A0A" w:rsidRPr="004749C9" w:rsidSect="00C26F59">
      <w:footerReference w:type="default" r:id="rId2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688D2" w14:textId="77777777" w:rsidR="001B4299" w:rsidRDefault="001B4299" w:rsidP="00C26F59">
      <w:r>
        <w:separator/>
      </w:r>
    </w:p>
  </w:endnote>
  <w:endnote w:type="continuationSeparator" w:id="0">
    <w:p w14:paraId="15FB1CB4" w14:textId="77777777" w:rsidR="001B4299" w:rsidRDefault="001B4299" w:rsidP="00C26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90868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00E3F0" w14:textId="77777777" w:rsidR="00C26F59" w:rsidRDefault="00C26F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35700B" w14:textId="77777777" w:rsidR="00C26F59" w:rsidRDefault="00C26F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D61E1" w14:textId="77777777" w:rsidR="001B4299" w:rsidRDefault="001B4299" w:rsidP="00C26F59">
      <w:r>
        <w:separator/>
      </w:r>
    </w:p>
  </w:footnote>
  <w:footnote w:type="continuationSeparator" w:id="0">
    <w:p w14:paraId="24BB7A1D" w14:textId="77777777" w:rsidR="001B4299" w:rsidRDefault="001B4299" w:rsidP="00C26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AD0F0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566310"/>
    <w:multiLevelType w:val="multilevel"/>
    <w:tmpl w:val="99F0FFE2"/>
    <w:styleLink w:val="Headings"/>
    <w:lvl w:ilvl="0">
      <w:start w:val="1"/>
      <w:numFmt w:val="decimal"/>
      <w:pStyle w:val="Heading1"/>
      <w:suff w:val="nothing"/>
      <w:lvlText w:val="%1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1">
      <w:start w:val="1"/>
      <w:numFmt w:val="decimal"/>
      <w:pStyle w:val="Heading2"/>
      <w:suff w:val="nothing"/>
      <w:lvlText w:val="%1.%2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2">
      <w:start w:val="1"/>
      <w:numFmt w:val="decimal"/>
      <w:pStyle w:val="Heading3"/>
      <w:suff w:val="nothing"/>
      <w:lvlText w:val="%1.%2.%3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3">
      <w:start w:val="1"/>
      <w:numFmt w:val="decimal"/>
      <w:pStyle w:val="Heading4"/>
      <w:suff w:val="nothing"/>
      <w:lvlText w:val="%1.%2.%3.%4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4">
      <w:start w:val="1"/>
      <w:numFmt w:val="decimal"/>
      <w:pStyle w:val="Heading5"/>
      <w:suff w:val="nothing"/>
      <w:lvlText w:val="%1.%2.%3.%4.%5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5">
      <w:start w:val="1"/>
      <w:numFmt w:val="decimal"/>
      <w:pStyle w:val="Heading6"/>
      <w:suff w:val="nothing"/>
      <w:lvlText w:val="%1.%2.%3.%4.%5.%6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6">
      <w:start w:val="1"/>
      <w:numFmt w:val="decimal"/>
      <w:pStyle w:val="Heading7"/>
      <w:suff w:val="nothing"/>
      <w:lvlText w:val="%1.%2.%3.%4.%5.%6.%7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7">
      <w:start w:val="1"/>
      <w:numFmt w:val="decimal"/>
      <w:pStyle w:val="Heading8"/>
      <w:suff w:val="nothing"/>
      <w:lvlText w:val="%1.%2.%3.%4.%5.%6.%7.%8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8">
      <w:start w:val="1"/>
      <w:numFmt w:val="decimal"/>
      <w:pStyle w:val="Heading9"/>
      <w:suff w:val="nothing"/>
      <w:lvlText w:val="%1.%2.%3.%4.%5.%6.%7.%8.%9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</w:abstractNum>
  <w:abstractNum w:abstractNumId="2" w15:restartNumberingAfterBreak="0">
    <w:nsid w:val="0F6703AB"/>
    <w:multiLevelType w:val="hybridMultilevel"/>
    <w:tmpl w:val="CCCC5AFC"/>
    <w:lvl w:ilvl="0" w:tplc="AB36A3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31335A"/>
    <w:multiLevelType w:val="hybridMultilevel"/>
    <w:tmpl w:val="64324772"/>
    <w:lvl w:ilvl="0" w:tplc="3C783C5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6A1B31"/>
    <w:multiLevelType w:val="hybridMultilevel"/>
    <w:tmpl w:val="BB60C21E"/>
    <w:lvl w:ilvl="0" w:tplc="9832608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FE7993"/>
    <w:multiLevelType w:val="multilevel"/>
    <w:tmpl w:val="A6F479D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8F50070"/>
    <w:multiLevelType w:val="multilevel"/>
    <w:tmpl w:val="99F0FFE2"/>
    <w:numStyleLink w:val="Headings"/>
  </w:abstractNum>
  <w:abstractNum w:abstractNumId="7" w15:restartNumberingAfterBreak="0">
    <w:nsid w:val="2B61701B"/>
    <w:multiLevelType w:val="hybridMultilevel"/>
    <w:tmpl w:val="F80A2B74"/>
    <w:lvl w:ilvl="0" w:tplc="BE4ACFD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D214D4"/>
    <w:multiLevelType w:val="hybridMultilevel"/>
    <w:tmpl w:val="65B096C4"/>
    <w:lvl w:ilvl="0" w:tplc="B36A97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381075"/>
    <w:multiLevelType w:val="hybridMultilevel"/>
    <w:tmpl w:val="26B0A7CE"/>
    <w:lvl w:ilvl="0" w:tplc="C0F866F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3E22D0"/>
    <w:multiLevelType w:val="hybridMultilevel"/>
    <w:tmpl w:val="62082DE4"/>
    <w:lvl w:ilvl="0" w:tplc="0FEAF9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3926555">
    <w:abstractNumId w:val="5"/>
  </w:num>
  <w:num w:numId="2" w16cid:durableId="1050960317">
    <w:abstractNumId w:val="5"/>
  </w:num>
  <w:num w:numId="3" w16cid:durableId="1476874376">
    <w:abstractNumId w:val="5"/>
  </w:num>
  <w:num w:numId="4" w16cid:durableId="243146797">
    <w:abstractNumId w:val="5"/>
  </w:num>
  <w:num w:numId="5" w16cid:durableId="1645161553">
    <w:abstractNumId w:val="5"/>
  </w:num>
  <w:num w:numId="6" w16cid:durableId="661812258">
    <w:abstractNumId w:val="5"/>
  </w:num>
  <w:num w:numId="7" w16cid:durableId="498539829">
    <w:abstractNumId w:val="5"/>
  </w:num>
  <w:num w:numId="8" w16cid:durableId="1026903942">
    <w:abstractNumId w:val="5"/>
  </w:num>
  <w:num w:numId="9" w16cid:durableId="746459957">
    <w:abstractNumId w:val="5"/>
  </w:num>
  <w:num w:numId="10" w16cid:durableId="380521622">
    <w:abstractNumId w:val="5"/>
  </w:num>
  <w:num w:numId="11" w16cid:durableId="1119690898">
    <w:abstractNumId w:val="5"/>
  </w:num>
  <w:num w:numId="12" w16cid:durableId="756171320">
    <w:abstractNumId w:val="5"/>
  </w:num>
  <w:num w:numId="13" w16cid:durableId="2016414629">
    <w:abstractNumId w:val="5"/>
  </w:num>
  <w:num w:numId="14" w16cid:durableId="1566405318">
    <w:abstractNumId w:val="5"/>
  </w:num>
  <w:num w:numId="15" w16cid:durableId="645013137">
    <w:abstractNumId w:val="5"/>
  </w:num>
  <w:num w:numId="16" w16cid:durableId="1248422402">
    <w:abstractNumId w:val="5"/>
  </w:num>
  <w:num w:numId="17" w16cid:durableId="145438045">
    <w:abstractNumId w:val="5"/>
  </w:num>
  <w:num w:numId="18" w16cid:durableId="1255474594">
    <w:abstractNumId w:val="0"/>
  </w:num>
  <w:num w:numId="19" w16cid:durableId="397242062">
    <w:abstractNumId w:val="0"/>
  </w:num>
  <w:num w:numId="20" w16cid:durableId="1522474551">
    <w:abstractNumId w:val="0"/>
  </w:num>
  <w:num w:numId="21" w16cid:durableId="745147897">
    <w:abstractNumId w:val="1"/>
  </w:num>
  <w:num w:numId="22" w16cid:durableId="1278298938">
    <w:abstractNumId w:val="6"/>
  </w:num>
  <w:num w:numId="23" w16cid:durableId="1943410592">
    <w:abstractNumId w:val="6"/>
  </w:num>
  <w:num w:numId="24" w16cid:durableId="1510943629">
    <w:abstractNumId w:val="6"/>
  </w:num>
  <w:num w:numId="25" w16cid:durableId="485438239">
    <w:abstractNumId w:val="6"/>
  </w:num>
  <w:num w:numId="26" w16cid:durableId="1148787265">
    <w:abstractNumId w:val="6"/>
  </w:num>
  <w:num w:numId="27" w16cid:durableId="1625960148">
    <w:abstractNumId w:val="6"/>
  </w:num>
  <w:num w:numId="28" w16cid:durableId="105194292">
    <w:abstractNumId w:val="6"/>
  </w:num>
  <w:num w:numId="29" w16cid:durableId="818037789">
    <w:abstractNumId w:val="6"/>
  </w:num>
  <w:num w:numId="30" w16cid:durableId="476654370">
    <w:abstractNumId w:val="6"/>
  </w:num>
  <w:num w:numId="31" w16cid:durableId="957182367">
    <w:abstractNumId w:val="6"/>
  </w:num>
  <w:num w:numId="32" w16cid:durableId="1984315300">
    <w:abstractNumId w:val="6"/>
  </w:num>
  <w:num w:numId="33" w16cid:durableId="923612732">
    <w:abstractNumId w:val="6"/>
  </w:num>
  <w:num w:numId="34" w16cid:durableId="1584214910">
    <w:abstractNumId w:val="6"/>
  </w:num>
  <w:num w:numId="35" w16cid:durableId="1117022174">
    <w:abstractNumId w:val="6"/>
  </w:num>
  <w:num w:numId="36" w16cid:durableId="2136288300">
    <w:abstractNumId w:val="6"/>
  </w:num>
  <w:num w:numId="37" w16cid:durableId="1465464767">
    <w:abstractNumId w:val="6"/>
  </w:num>
  <w:num w:numId="38" w16cid:durableId="947808167">
    <w:abstractNumId w:val="6"/>
  </w:num>
  <w:num w:numId="39" w16cid:durableId="2002653934">
    <w:abstractNumId w:val="6"/>
  </w:num>
  <w:num w:numId="40" w16cid:durableId="1877232077">
    <w:abstractNumId w:val="6"/>
  </w:num>
  <w:num w:numId="41" w16cid:durableId="20948889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771507817">
    <w:abstractNumId w:val="7"/>
  </w:num>
  <w:num w:numId="43" w16cid:durableId="1468545390">
    <w:abstractNumId w:val="9"/>
  </w:num>
  <w:num w:numId="44" w16cid:durableId="999312977">
    <w:abstractNumId w:val="2"/>
  </w:num>
  <w:num w:numId="45" w16cid:durableId="1189951948">
    <w:abstractNumId w:val="10"/>
  </w:num>
  <w:num w:numId="46" w16cid:durableId="24256339">
    <w:abstractNumId w:val="8"/>
  </w:num>
  <w:num w:numId="47" w16cid:durableId="211812543">
    <w:abstractNumId w:val="2"/>
  </w:num>
  <w:num w:numId="48" w16cid:durableId="1157574125">
    <w:abstractNumId w:val="3"/>
  </w:num>
  <w:num w:numId="49" w16cid:durableId="10816086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0CB"/>
    <w:rsid w:val="00074C6C"/>
    <w:rsid w:val="00092949"/>
    <w:rsid w:val="000A00C5"/>
    <w:rsid w:val="000E3EEF"/>
    <w:rsid w:val="000F7148"/>
    <w:rsid w:val="001022BE"/>
    <w:rsid w:val="00155E99"/>
    <w:rsid w:val="001760DC"/>
    <w:rsid w:val="001B4299"/>
    <w:rsid w:val="001F5725"/>
    <w:rsid w:val="00242133"/>
    <w:rsid w:val="00254B55"/>
    <w:rsid w:val="00344B73"/>
    <w:rsid w:val="00465EA9"/>
    <w:rsid w:val="004749C9"/>
    <w:rsid w:val="00497CF4"/>
    <w:rsid w:val="004E6302"/>
    <w:rsid w:val="00525903"/>
    <w:rsid w:val="005C0AC1"/>
    <w:rsid w:val="005E2E77"/>
    <w:rsid w:val="005F72FA"/>
    <w:rsid w:val="006900CB"/>
    <w:rsid w:val="006921D0"/>
    <w:rsid w:val="00775663"/>
    <w:rsid w:val="00812A8C"/>
    <w:rsid w:val="0088447A"/>
    <w:rsid w:val="008B3601"/>
    <w:rsid w:val="00960F02"/>
    <w:rsid w:val="00963A63"/>
    <w:rsid w:val="009D5D6E"/>
    <w:rsid w:val="00A47FC2"/>
    <w:rsid w:val="00A73B92"/>
    <w:rsid w:val="00AE69C4"/>
    <w:rsid w:val="00B12EE3"/>
    <w:rsid w:val="00B3031F"/>
    <w:rsid w:val="00B64085"/>
    <w:rsid w:val="00C13F88"/>
    <w:rsid w:val="00C15D41"/>
    <w:rsid w:val="00C26F59"/>
    <w:rsid w:val="00C375D9"/>
    <w:rsid w:val="00C432BE"/>
    <w:rsid w:val="00C43E42"/>
    <w:rsid w:val="00C51BE4"/>
    <w:rsid w:val="00C551FF"/>
    <w:rsid w:val="00CB0A8F"/>
    <w:rsid w:val="00CB52D0"/>
    <w:rsid w:val="00CC12D8"/>
    <w:rsid w:val="00D07F3E"/>
    <w:rsid w:val="00D27A0A"/>
    <w:rsid w:val="00DA065A"/>
    <w:rsid w:val="00E0440B"/>
    <w:rsid w:val="00E145EB"/>
    <w:rsid w:val="00E21B86"/>
    <w:rsid w:val="00E9694C"/>
    <w:rsid w:val="00EC134C"/>
    <w:rsid w:val="00EE7014"/>
    <w:rsid w:val="00F1638F"/>
    <w:rsid w:val="00F330AB"/>
    <w:rsid w:val="00F8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FC7CA9"/>
  <w15:chartTrackingRefBased/>
  <w15:docId w15:val="{3BF4DCF9-CB3A-4748-BB41-5806D01F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302"/>
    <w:rPr>
      <w:sz w:val="24"/>
      <w:szCs w:val="24"/>
    </w:rPr>
  </w:style>
  <w:style w:type="paragraph" w:styleId="Heading1">
    <w:name w:val="heading 1"/>
    <w:next w:val="Normal"/>
    <w:link w:val="Heading1Char"/>
    <w:qFormat/>
    <w:rsid w:val="00525903"/>
    <w:pPr>
      <w:keepNext/>
      <w:numPr>
        <w:numId w:val="40"/>
      </w:numPr>
      <w:spacing w:before="160" w:after="80" w:line="259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525903"/>
    <w:pPr>
      <w:numPr>
        <w:ilvl w:val="1"/>
      </w:numPr>
      <w:outlineLvl w:val="1"/>
    </w:pPr>
    <w:rPr>
      <w:bCs w:val="0"/>
      <w:iCs/>
      <w:szCs w:val="28"/>
    </w:rPr>
  </w:style>
  <w:style w:type="paragraph" w:styleId="Heading3">
    <w:name w:val="heading 3"/>
    <w:basedOn w:val="Heading2"/>
    <w:next w:val="Normal"/>
    <w:qFormat/>
    <w:rsid w:val="00525903"/>
    <w:pPr>
      <w:numPr>
        <w:ilvl w:val="2"/>
      </w:numPr>
      <w:outlineLvl w:val="2"/>
    </w:pPr>
    <w:rPr>
      <w:bCs/>
      <w:szCs w:val="26"/>
    </w:rPr>
  </w:style>
  <w:style w:type="paragraph" w:styleId="Heading4">
    <w:name w:val="heading 4"/>
    <w:basedOn w:val="Heading3"/>
    <w:next w:val="Normal"/>
    <w:qFormat/>
    <w:rsid w:val="00525903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"/>
    <w:next w:val="Normal"/>
    <w:qFormat/>
    <w:rsid w:val="00525903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Normal"/>
    <w:qFormat/>
    <w:rsid w:val="00525903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6"/>
    <w:next w:val="Normal"/>
    <w:qFormat/>
    <w:rsid w:val="00525903"/>
    <w:pPr>
      <w:numPr>
        <w:ilvl w:val="6"/>
      </w:numPr>
      <w:outlineLvl w:val="6"/>
    </w:pPr>
    <w:rPr>
      <w:szCs w:val="24"/>
    </w:rPr>
  </w:style>
  <w:style w:type="paragraph" w:styleId="Heading8">
    <w:name w:val="heading 8"/>
    <w:basedOn w:val="Heading7"/>
    <w:next w:val="Normal"/>
    <w:qFormat/>
    <w:rsid w:val="0052590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8"/>
    <w:next w:val="Normal"/>
    <w:qFormat/>
    <w:rsid w:val="0052590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F812A8"/>
  </w:style>
  <w:style w:type="paragraph" w:styleId="TOC2">
    <w:name w:val="toc 2"/>
    <w:basedOn w:val="Normal"/>
    <w:next w:val="Normal"/>
    <w:autoRedefine/>
    <w:semiHidden/>
    <w:rsid w:val="00F812A8"/>
    <w:pPr>
      <w:ind w:left="240"/>
    </w:pPr>
  </w:style>
  <w:style w:type="paragraph" w:styleId="TOC3">
    <w:name w:val="toc 3"/>
    <w:basedOn w:val="Normal"/>
    <w:next w:val="Normal"/>
    <w:autoRedefine/>
    <w:semiHidden/>
    <w:rsid w:val="00F812A8"/>
    <w:pPr>
      <w:ind w:left="480"/>
    </w:pPr>
  </w:style>
  <w:style w:type="paragraph" w:styleId="TOC4">
    <w:name w:val="toc 4"/>
    <w:basedOn w:val="Normal"/>
    <w:next w:val="Normal"/>
    <w:autoRedefine/>
    <w:semiHidden/>
    <w:rsid w:val="00F812A8"/>
    <w:pPr>
      <w:ind w:left="720"/>
    </w:pPr>
  </w:style>
  <w:style w:type="paragraph" w:styleId="TOC5">
    <w:name w:val="toc 5"/>
    <w:basedOn w:val="Normal"/>
    <w:next w:val="Normal"/>
    <w:autoRedefine/>
    <w:semiHidden/>
    <w:rsid w:val="00F812A8"/>
    <w:pPr>
      <w:ind w:left="960"/>
    </w:pPr>
  </w:style>
  <w:style w:type="paragraph" w:styleId="TOC6">
    <w:name w:val="toc 6"/>
    <w:basedOn w:val="Normal"/>
    <w:next w:val="Normal"/>
    <w:autoRedefine/>
    <w:semiHidden/>
    <w:rsid w:val="00F812A8"/>
    <w:pPr>
      <w:ind w:left="1200"/>
    </w:pPr>
  </w:style>
  <w:style w:type="paragraph" w:styleId="TOC7">
    <w:name w:val="toc 7"/>
    <w:basedOn w:val="Normal"/>
    <w:next w:val="Normal"/>
    <w:autoRedefine/>
    <w:semiHidden/>
    <w:rsid w:val="00F812A8"/>
    <w:pPr>
      <w:ind w:left="1440"/>
    </w:pPr>
  </w:style>
  <w:style w:type="paragraph" w:styleId="TOC8">
    <w:name w:val="toc 8"/>
    <w:basedOn w:val="Normal"/>
    <w:next w:val="Normal"/>
    <w:autoRedefine/>
    <w:semiHidden/>
    <w:rsid w:val="00F812A8"/>
    <w:pPr>
      <w:ind w:left="1680"/>
    </w:pPr>
  </w:style>
  <w:style w:type="paragraph" w:styleId="TOC9">
    <w:name w:val="toc 9"/>
    <w:basedOn w:val="Normal"/>
    <w:next w:val="Normal"/>
    <w:autoRedefine/>
    <w:semiHidden/>
    <w:rsid w:val="00F812A8"/>
    <w:pPr>
      <w:ind w:left="1920"/>
    </w:pPr>
  </w:style>
  <w:style w:type="paragraph" w:customStyle="1" w:styleId="front-matterheading">
    <w:name w:val="front-matter heading"/>
    <w:basedOn w:val="Heading1"/>
    <w:rsid w:val="00C15D41"/>
    <w:pPr>
      <w:numPr>
        <w:numId w:val="0"/>
      </w:numPr>
    </w:pPr>
  </w:style>
  <w:style w:type="paragraph" w:styleId="ListBullet">
    <w:name w:val="List Bullet"/>
    <w:basedOn w:val="Normal"/>
    <w:autoRedefine/>
    <w:rsid w:val="00AE69C4"/>
    <w:pPr>
      <w:numPr>
        <w:numId w:val="20"/>
      </w:numPr>
    </w:pPr>
  </w:style>
  <w:style w:type="paragraph" w:customStyle="1" w:styleId="StyleListBulletTopSinglesolidlineAuto075ptLinewi">
    <w:name w:val="Style List Bullet + Top: (Single solid line Auto  0.75 pt Line wi..."/>
    <w:basedOn w:val="ListBullet"/>
    <w:rsid w:val="00AE69C4"/>
    <w:pPr>
      <w:numPr>
        <w:numId w:val="0"/>
      </w:numPr>
    </w:pPr>
    <w:rPr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022BE"/>
    <w:pPr>
      <w:spacing w:after="200"/>
    </w:pPr>
    <w:rPr>
      <w:b/>
      <w:bCs/>
      <w:sz w:val="18"/>
      <w:szCs w:val="18"/>
    </w:rPr>
  </w:style>
  <w:style w:type="numbering" w:customStyle="1" w:styleId="Headings">
    <w:name w:val="Headings"/>
    <w:uiPriority w:val="99"/>
    <w:rsid w:val="00525903"/>
    <w:pPr>
      <w:numPr>
        <w:numId w:val="21"/>
      </w:numPr>
    </w:pPr>
  </w:style>
  <w:style w:type="paragraph" w:styleId="Header">
    <w:name w:val="header"/>
    <w:basedOn w:val="Normal"/>
    <w:link w:val="HeaderChar"/>
    <w:uiPriority w:val="99"/>
    <w:unhideWhenUsed/>
    <w:rsid w:val="00C26F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6F5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6F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F59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4E6302"/>
    <w:rPr>
      <w:rFonts w:ascii="Arial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E63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630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E63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4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yaml/index.htm" TargetMode="External"/><Relationship Id="rId13" Type="http://schemas.openxmlformats.org/officeDocument/2006/relationships/hyperlink" Target="https://yamllint.readthedocs.io/en/stable/configuration.html" TargetMode="External"/><Relationship Id="rId18" Type="http://schemas.openxmlformats.org/officeDocument/2006/relationships/hyperlink" Target="https://pyyaml.org/wiki/PyYAMLDocumentation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cs.python-cerberus.org/en/stable/api.html" TargetMode="External"/><Relationship Id="rId7" Type="http://schemas.openxmlformats.org/officeDocument/2006/relationships/hyperlink" Target="https://docs.ansible.com/ansible/latest/reference_appendices/YAMLSyntax.html" TargetMode="External"/><Relationship Id="rId12" Type="http://schemas.openxmlformats.org/officeDocument/2006/relationships/hyperlink" Target="https://yamllint.readthedocs.io/en/stable/configuration.html" TargetMode="External"/><Relationship Id="rId17" Type="http://schemas.openxmlformats.org/officeDocument/2006/relationships/hyperlink" Target="https://yamllint.readthedocs.io/en/stable/rules.html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adrienverge/yamllint/blob/master/yamllint/config.py" TargetMode="External"/><Relationship Id="rId20" Type="http://schemas.openxmlformats.org/officeDocument/2006/relationships/hyperlink" Target="https://stackoverflow.com/questions/30269723/how-to-get-details-from-pyyaml-excep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drienverge/yamllint/issues/112" TargetMode="External"/><Relationship Id="rId24" Type="http://schemas.openxmlformats.org/officeDocument/2006/relationships/hyperlink" Target="https://github.com/wolever/pprintp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amllint.readthedocs.io/en/stable/configuration.html" TargetMode="External"/><Relationship Id="rId23" Type="http://schemas.openxmlformats.org/officeDocument/2006/relationships/hyperlink" Target="https://stackoverflow.com/questions/50499045/python-cerberus-multipe-schemas-for-a-single-filed/50506324" TargetMode="External"/><Relationship Id="rId10" Type="http://schemas.openxmlformats.org/officeDocument/2006/relationships/hyperlink" Target="https://yamllint.readthedocs.io/en/stable/development.html" TargetMode="External"/><Relationship Id="rId19" Type="http://schemas.openxmlformats.org/officeDocument/2006/relationships/hyperlink" Target="https://pyyaml.org/wiki/PyYAMLDocumen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amllint.readthedocs.io/en/stable/" TargetMode="External"/><Relationship Id="rId14" Type="http://schemas.openxmlformats.org/officeDocument/2006/relationships/hyperlink" Target="https://github.com/adrienverge/yamllint/blob/master/yamllint/conf/default.yaml" TargetMode="External"/><Relationship Id="rId22" Type="http://schemas.openxmlformats.org/officeDocument/2006/relationships/hyperlink" Target="https://docs.python-cerberus.org/en/latest/validation-rules.html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Custom%20Office%20Templates\jy--standard-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jy--standard-template.dotm</Template>
  <TotalTime>55</TotalTime>
  <Pages>2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</Company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JimYuill@gmail.com</dc:creator>
  <cp:keywords/>
  <dc:description/>
  <cp:lastModifiedBy>JimYuill</cp:lastModifiedBy>
  <cp:revision>6</cp:revision>
  <dcterms:created xsi:type="dcterms:W3CDTF">2023-08-10T13:52:00Z</dcterms:created>
  <dcterms:modified xsi:type="dcterms:W3CDTF">2023-10-24T15:13:00Z</dcterms:modified>
</cp:coreProperties>
</file>