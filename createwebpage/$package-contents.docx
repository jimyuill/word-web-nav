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82E1" w14:textId="4851B780" w:rsidR="0092562F" w:rsidRDefault="000608FF" w:rsidP="0092562F">
      <w:r w:rsidRPr="000608FF">
        <w:t>The directory</w:t>
      </w:r>
      <w:r>
        <w:rPr>
          <w:rFonts w:ascii="Courier New" w:hAnsi="Courier New" w:cs="Courier New"/>
          <w:sz w:val="22"/>
        </w:rPr>
        <w:t xml:space="preserve"> </w:t>
      </w:r>
      <w:r w:rsidR="0092562F" w:rsidRPr="0092562F">
        <w:rPr>
          <w:rFonts w:ascii="Courier New" w:hAnsi="Courier New" w:cs="Courier New"/>
          <w:sz w:val="22"/>
        </w:rPr>
        <w:t>createwebpage</w:t>
      </w:r>
      <w:r w:rsidR="0092562F">
        <w:t xml:space="preserve"> is a Python package.</w:t>
      </w:r>
    </w:p>
    <w:p w14:paraId="27E6C6B5" w14:textId="77777777" w:rsidR="0092562F" w:rsidRDefault="0092562F" w:rsidP="0092562F"/>
    <w:p w14:paraId="5B61E6D8" w14:textId="3EA44C5E" w:rsidR="0092562F" w:rsidRPr="0092562F" w:rsidRDefault="0092562F" w:rsidP="0092562F">
      <w:pPr>
        <w:rPr>
          <w:b/>
          <w:bCs/>
          <w:u w:val="single"/>
        </w:rPr>
      </w:pPr>
      <w:r w:rsidRPr="0092562F">
        <w:rPr>
          <w:b/>
          <w:bCs/>
          <w:u w:val="single"/>
        </w:rPr>
        <w:t>Call graph</w:t>
      </w:r>
      <w:r>
        <w:rPr>
          <w:b/>
          <w:bCs/>
          <w:u w:val="single"/>
        </w:rPr>
        <w:t xml:space="preserve"> (and modules)</w:t>
      </w:r>
      <w:r w:rsidRPr="0092562F">
        <w:rPr>
          <w:b/>
          <w:bCs/>
          <w:u w:val="single"/>
        </w:rPr>
        <w:t>:</w:t>
      </w:r>
    </w:p>
    <w:p w14:paraId="55E1C52F" w14:textId="77777777" w:rsidR="0092562F" w:rsidRDefault="0092562F" w:rsidP="0092562F"/>
    <w:p w14:paraId="45D649C8" w14:textId="77777777" w:rsidR="0092562F" w:rsidRPr="00072284" w:rsidRDefault="0092562F" w:rsidP="0092562F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create_web_page.py</w:t>
      </w:r>
    </w:p>
    <w:p w14:paraId="7E12FF37" w14:textId="77777777" w:rsidR="0092562F" w:rsidRDefault="0092562F" w:rsidP="0092562F">
      <w:pPr>
        <w:pStyle w:val="ListParagraph"/>
        <w:numPr>
          <w:ilvl w:val="1"/>
          <w:numId w:val="41"/>
        </w:numPr>
      </w:pPr>
      <w:r>
        <w:t xml:space="preserve">--&gt; </w:t>
      </w:r>
      <w:r w:rsidRPr="008841DF">
        <w:rPr>
          <w:rFonts w:ascii="Courier New" w:hAnsi="Courier New" w:cs="Courier New"/>
          <w:sz w:val="22"/>
        </w:rPr>
        <w:t>if __name__ == "__main__"</w:t>
      </w:r>
    </w:p>
    <w:p w14:paraId="4E03AE36" w14:textId="77777777" w:rsidR="0092562F" w:rsidRDefault="0092562F" w:rsidP="0092562F">
      <w:pPr>
        <w:pStyle w:val="ListParagraph"/>
        <w:numPr>
          <w:ilvl w:val="2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create_arg_parser()</w:t>
      </w:r>
    </w:p>
    <w:p w14:paraId="2164D3C6" w14:textId="77777777" w:rsidR="0092562F" w:rsidRDefault="0092562F" w:rsidP="0092562F">
      <w:pPr>
        <w:pStyle w:val="ListParagraph"/>
        <w:numPr>
          <w:ilvl w:val="2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create_web_page()</w:t>
      </w:r>
    </w:p>
    <w:p w14:paraId="26402DCD" w14:textId="77777777" w:rsidR="0092562F" w:rsidRDefault="0092562F" w:rsidP="0092562F">
      <w:pPr>
        <w:pStyle w:val="ListParagraph"/>
        <w:numPr>
          <w:ilvl w:val="3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create_web_page_core()</w:t>
      </w:r>
    </w:p>
    <w:p w14:paraId="7D8CFD40" w14:textId="5E955D6B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load_input_parameter_file()</w:t>
      </w:r>
      <w:r w:rsidRPr="00072284">
        <w:t xml:space="preserve"> </w:t>
      </w:r>
      <w:r>
        <w:t>[</w:t>
      </w:r>
      <w:r w:rsidRPr="00072284">
        <w:rPr>
          <w:rFonts w:ascii="Courier New" w:hAnsi="Courier New" w:cs="Courier New"/>
          <w:sz w:val="22"/>
        </w:rPr>
        <w:t>load_input_parameter_file.py</w:t>
      </w:r>
      <w:r>
        <w:t>]</w:t>
      </w:r>
    </w:p>
    <w:p w14:paraId="70D6E7DE" w14:textId="2B324A81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load_html_files()</w:t>
      </w:r>
      <w:r w:rsidRPr="00072284">
        <w:t xml:space="preserve"> </w:t>
      </w:r>
      <w:r>
        <w:t>[</w:t>
      </w:r>
      <w:r w:rsidRPr="00072284">
        <w:rPr>
          <w:rFonts w:ascii="Courier New" w:hAnsi="Courier New" w:cs="Courier New"/>
          <w:sz w:val="22"/>
        </w:rPr>
        <w:t>load_html_files.py</w:t>
      </w:r>
      <w:r>
        <w:t>]</w:t>
      </w:r>
    </w:p>
    <w:p w14:paraId="5F0B483F" w14:textId="43610863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copy_words_embedded_files()</w:t>
      </w:r>
      <w:r w:rsidR="00072284" w:rsidRPr="00072284">
        <w:t xml:space="preserve"> </w:t>
      </w:r>
      <w:r>
        <w:t>[</w:t>
      </w:r>
      <w:r w:rsidRPr="00072284">
        <w:rPr>
          <w:rFonts w:ascii="Courier New" w:hAnsi="Courier New" w:cs="Courier New"/>
          <w:sz w:val="22"/>
        </w:rPr>
        <w:t>copy_words_embedded_files.py</w:t>
      </w:r>
      <w:r>
        <w:t>]</w:t>
      </w:r>
    </w:p>
    <w:p w14:paraId="1E7ABFB6" w14:textId="7C8B896A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construct_html_sections()</w:t>
      </w:r>
      <w:r w:rsidRPr="00072284">
        <w:t xml:space="preserve">  </w:t>
      </w:r>
      <w:r>
        <w:t>[</w:t>
      </w:r>
      <w:r w:rsidRPr="00072284">
        <w:rPr>
          <w:rFonts w:ascii="Courier New" w:hAnsi="Courier New" w:cs="Courier New"/>
          <w:sz w:val="22"/>
        </w:rPr>
        <w:t>construct_html_sections.py</w:t>
      </w:r>
      <w:r>
        <w:t>]</w:t>
      </w:r>
    </w:p>
    <w:p w14:paraId="4C78072C" w14:textId="1023A457" w:rsidR="0092562F" w:rsidRDefault="0092562F" w:rsidP="0092562F">
      <w:pPr>
        <w:pStyle w:val="ListParagraph"/>
        <w:numPr>
          <w:ilvl w:val="4"/>
          <w:numId w:val="41"/>
        </w:numPr>
      </w:pPr>
      <w:r>
        <w:t xml:space="preserve">--&gt; </w:t>
      </w:r>
      <w:r w:rsidRPr="00072284">
        <w:rPr>
          <w:rFonts w:ascii="Courier New" w:hAnsi="Courier New" w:cs="Courier New"/>
          <w:sz w:val="22"/>
        </w:rPr>
        <w:t>fix_word_html()</w:t>
      </w:r>
      <w:r w:rsidRPr="00072284">
        <w:t xml:space="preserve">  </w:t>
      </w:r>
      <w:r>
        <w:t>[</w:t>
      </w:r>
      <w:r w:rsidRPr="00072284">
        <w:rPr>
          <w:rFonts w:ascii="Courier New" w:hAnsi="Courier New" w:cs="Courier New"/>
          <w:sz w:val="22"/>
        </w:rPr>
        <w:t>fix_word_html.py</w:t>
      </w:r>
      <w:r>
        <w:t>]</w:t>
      </w:r>
    </w:p>
    <w:p w14:paraId="33B7FCD3" w14:textId="77777777" w:rsidR="0092562F" w:rsidRDefault="0092562F" w:rsidP="0092562F"/>
    <w:p w14:paraId="19C54F84" w14:textId="68562119" w:rsidR="0092562F" w:rsidRPr="0092562F" w:rsidRDefault="0092562F" w:rsidP="0092562F">
      <w:pPr>
        <w:rPr>
          <w:b/>
          <w:bCs/>
          <w:u w:val="single"/>
        </w:rPr>
      </w:pPr>
      <w:r w:rsidRPr="0092562F">
        <w:rPr>
          <w:b/>
          <w:bCs/>
          <w:u w:val="single"/>
        </w:rPr>
        <w:t>Other files:</w:t>
      </w:r>
    </w:p>
    <w:p w14:paraId="6AB97EC4" w14:textId="77777777" w:rsidR="0092562F" w:rsidRDefault="0092562F" w:rsidP="0092562F"/>
    <w:p w14:paraId="2420C89C" w14:textId="589AB8DD" w:rsidR="0092562F" w:rsidRPr="00072284" w:rsidRDefault="0092562F" w:rsidP="0092562F">
      <w:pPr>
        <w:pStyle w:val="ListParagraph"/>
        <w:numPr>
          <w:ilvl w:val="0"/>
          <w:numId w:val="45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__init__.py</w:t>
      </w:r>
    </w:p>
    <w:p w14:paraId="1AC18010" w14:textId="16785BE1" w:rsidR="0092562F" w:rsidRDefault="0092562F" w:rsidP="0092562F">
      <w:pPr>
        <w:pStyle w:val="ListParagraph"/>
        <w:numPr>
          <w:ilvl w:val="1"/>
          <w:numId w:val="45"/>
        </w:numPr>
      </w:pPr>
      <w:r>
        <w:t>Specifies this is a Python package</w:t>
      </w:r>
    </w:p>
    <w:p w14:paraId="1BDE2BBB" w14:textId="77777777" w:rsidR="0092562F" w:rsidRDefault="0092562F" w:rsidP="0092562F"/>
    <w:p w14:paraId="782D892F" w14:textId="77777777" w:rsidR="0092562F" w:rsidRPr="00072284" w:rsidRDefault="0092562F" w:rsidP="0092562F">
      <w:pPr>
        <w:pStyle w:val="ListParagraph"/>
        <w:numPr>
          <w:ilvl w:val="0"/>
          <w:numId w:val="42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input_parameter_file_keys.py</w:t>
      </w:r>
    </w:p>
    <w:p w14:paraId="18E14686" w14:textId="2F5480E2" w:rsidR="0092562F" w:rsidRDefault="008F6790" w:rsidP="0092562F">
      <w:pPr>
        <w:pStyle w:val="ListParagraph"/>
        <w:numPr>
          <w:ilvl w:val="1"/>
          <w:numId w:val="42"/>
        </w:numPr>
      </w:pPr>
      <w:r>
        <w:t>Constants that d</w:t>
      </w:r>
      <w:r w:rsidR="0092562F">
        <w:t>efine the YAML keys, for the input parameter-file.</w:t>
      </w:r>
    </w:p>
    <w:p w14:paraId="075ED58C" w14:textId="155B4DD6" w:rsidR="0092562F" w:rsidRDefault="0092562F" w:rsidP="0092562F">
      <w:pPr>
        <w:pStyle w:val="ListParagraph"/>
        <w:numPr>
          <w:ilvl w:val="1"/>
          <w:numId w:val="42"/>
        </w:numPr>
      </w:pPr>
      <w:r>
        <w:t>Imported by most of the Python modules.</w:t>
      </w:r>
    </w:p>
    <w:p w14:paraId="2C229BF6" w14:textId="77777777" w:rsidR="0092562F" w:rsidRDefault="0092562F" w:rsidP="0092562F"/>
    <w:p w14:paraId="7BC13CD2" w14:textId="77777777" w:rsidR="0092562F" w:rsidRPr="00072284" w:rsidRDefault="0092562F" w:rsidP="0092562F">
      <w:pPr>
        <w:pStyle w:val="ListParagraph"/>
        <w:numPr>
          <w:ilvl w:val="0"/>
          <w:numId w:val="43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jinja_template.html</w:t>
      </w:r>
    </w:p>
    <w:p w14:paraId="46C5F858" w14:textId="6F89279A" w:rsidR="0092562F" w:rsidRDefault="0092562F" w:rsidP="0092562F">
      <w:pPr>
        <w:pStyle w:val="ListParagraph"/>
        <w:numPr>
          <w:ilvl w:val="1"/>
          <w:numId w:val="43"/>
        </w:numPr>
      </w:pPr>
      <w:r>
        <w:t>Defines the jinja template</w:t>
      </w:r>
    </w:p>
    <w:p w14:paraId="138D07B8" w14:textId="77777777" w:rsidR="0092562F" w:rsidRDefault="0092562F" w:rsidP="0092562F"/>
    <w:p w14:paraId="0217A4B4" w14:textId="77777777" w:rsidR="0092562F" w:rsidRPr="00072284" w:rsidRDefault="0092562F" w:rsidP="0092562F">
      <w:pPr>
        <w:pStyle w:val="ListParagraph"/>
        <w:numPr>
          <w:ilvl w:val="0"/>
          <w:numId w:val="44"/>
        </w:numPr>
        <w:rPr>
          <w:rFonts w:ascii="Courier New" w:hAnsi="Courier New" w:cs="Courier New"/>
          <w:sz w:val="22"/>
        </w:rPr>
      </w:pPr>
      <w:r w:rsidRPr="00072284">
        <w:rPr>
          <w:rFonts w:ascii="Courier New" w:hAnsi="Courier New" w:cs="Courier New"/>
          <w:sz w:val="22"/>
        </w:rPr>
        <w:t>yamllint_config_file.yml</w:t>
      </w:r>
    </w:p>
    <w:p w14:paraId="246DCD20" w14:textId="75AA5D2D" w:rsidR="0092562F" w:rsidRDefault="0092562F" w:rsidP="0092562F">
      <w:pPr>
        <w:pStyle w:val="ListParagraph"/>
        <w:numPr>
          <w:ilvl w:val="1"/>
          <w:numId w:val="44"/>
        </w:numPr>
      </w:pPr>
      <w:r>
        <w:t>The yamllint config-file</w:t>
      </w:r>
      <w:r w:rsidR="002D3854">
        <w:t xml:space="preserve"> </w:t>
      </w:r>
    </w:p>
    <w:sectPr w:rsidR="0092562F" w:rsidSect="00072284">
      <w:footerReference w:type="default" r:id="rId7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5692" w14:textId="77777777" w:rsidR="00866E63" w:rsidRDefault="00866E63" w:rsidP="00C26F59">
      <w:r>
        <w:separator/>
      </w:r>
    </w:p>
  </w:endnote>
  <w:endnote w:type="continuationSeparator" w:id="0">
    <w:p w14:paraId="1E0EFFBB" w14:textId="77777777" w:rsidR="00866E63" w:rsidRDefault="00866E63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09B76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8E412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E3833" w14:textId="77777777" w:rsidR="00866E63" w:rsidRDefault="00866E63" w:rsidP="00C26F59">
      <w:r>
        <w:separator/>
      </w:r>
    </w:p>
  </w:footnote>
  <w:footnote w:type="continuationSeparator" w:id="0">
    <w:p w14:paraId="6EA151CA" w14:textId="77777777" w:rsidR="00866E63" w:rsidRDefault="00866E63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F1228"/>
    <w:multiLevelType w:val="hybridMultilevel"/>
    <w:tmpl w:val="9098AA6C"/>
    <w:lvl w:ilvl="0" w:tplc="130065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3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8F50070"/>
    <w:multiLevelType w:val="multilevel"/>
    <w:tmpl w:val="99F0FFE2"/>
    <w:numStyleLink w:val="Headings"/>
  </w:abstractNum>
  <w:abstractNum w:abstractNumId="5" w15:restartNumberingAfterBreak="0">
    <w:nsid w:val="3872202C"/>
    <w:multiLevelType w:val="hybridMultilevel"/>
    <w:tmpl w:val="F3907572"/>
    <w:lvl w:ilvl="0" w:tplc="6A7EFFA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F75C2E"/>
    <w:multiLevelType w:val="hybridMultilevel"/>
    <w:tmpl w:val="1D92D09E"/>
    <w:lvl w:ilvl="0" w:tplc="7CB0D35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C56A78"/>
    <w:multiLevelType w:val="hybridMultilevel"/>
    <w:tmpl w:val="93BE5F6C"/>
    <w:lvl w:ilvl="0" w:tplc="805E30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B34AAE"/>
    <w:multiLevelType w:val="hybridMultilevel"/>
    <w:tmpl w:val="52005B66"/>
    <w:lvl w:ilvl="0" w:tplc="1A5206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432543"/>
    <w:multiLevelType w:val="hybridMultilevel"/>
    <w:tmpl w:val="496C1214"/>
    <w:lvl w:ilvl="0" w:tplc="73F642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3"/>
  </w:num>
  <w:num w:numId="2" w16cid:durableId="1050960317">
    <w:abstractNumId w:val="3"/>
  </w:num>
  <w:num w:numId="3" w16cid:durableId="1476874376">
    <w:abstractNumId w:val="3"/>
  </w:num>
  <w:num w:numId="4" w16cid:durableId="243146797">
    <w:abstractNumId w:val="3"/>
  </w:num>
  <w:num w:numId="5" w16cid:durableId="1645161553">
    <w:abstractNumId w:val="3"/>
  </w:num>
  <w:num w:numId="6" w16cid:durableId="661812258">
    <w:abstractNumId w:val="3"/>
  </w:num>
  <w:num w:numId="7" w16cid:durableId="498539829">
    <w:abstractNumId w:val="3"/>
  </w:num>
  <w:num w:numId="8" w16cid:durableId="1026903942">
    <w:abstractNumId w:val="3"/>
  </w:num>
  <w:num w:numId="9" w16cid:durableId="746459957">
    <w:abstractNumId w:val="3"/>
  </w:num>
  <w:num w:numId="10" w16cid:durableId="380521622">
    <w:abstractNumId w:val="3"/>
  </w:num>
  <w:num w:numId="11" w16cid:durableId="1119690898">
    <w:abstractNumId w:val="3"/>
  </w:num>
  <w:num w:numId="12" w16cid:durableId="756171320">
    <w:abstractNumId w:val="3"/>
  </w:num>
  <w:num w:numId="13" w16cid:durableId="2016414629">
    <w:abstractNumId w:val="3"/>
  </w:num>
  <w:num w:numId="14" w16cid:durableId="1566405318">
    <w:abstractNumId w:val="3"/>
  </w:num>
  <w:num w:numId="15" w16cid:durableId="645013137">
    <w:abstractNumId w:val="3"/>
  </w:num>
  <w:num w:numId="16" w16cid:durableId="1248422402">
    <w:abstractNumId w:val="3"/>
  </w:num>
  <w:num w:numId="17" w16cid:durableId="145438045">
    <w:abstractNumId w:val="3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2"/>
  </w:num>
  <w:num w:numId="22" w16cid:durableId="1278298938">
    <w:abstractNumId w:val="4"/>
  </w:num>
  <w:num w:numId="23" w16cid:durableId="1943410592">
    <w:abstractNumId w:val="4"/>
  </w:num>
  <w:num w:numId="24" w16cid:durableId="1510943629">
    <w:abstractNumId w:val="4"/>
  </w:num>
  <w:num w:numId="25" w16cid:durableId="485438239">
    <w:abstractNumId w:val="4"/>
  </w:num>
  <w:num w:numId="26" w16cid:durableId="1148787265">
    <w:abstractNumId w:val="4"/>
  </w:num>
  <w:num w:numId="27" w16cid:durableId="1625960148">
    <w:abstractNumId w:val="4"/>
  </w:num>
  <w:num w:numId="28" w16cid:durableId="105194292">
    <w:abstractNumId w:val="4"/>
  </w:num>
  <w:num w:numId="29" w16cid:durableId="818037789">
    <w:abstractNumId w:val="4"/>
  </w:num>
  <w:num w:numId="30" w16cid:durableId="476654370">
    <w:abstractNumId w:val="4"/>
  </w:num>
  <w:num w:numId="31" w16cid:durableId="957182367">
    <w:abstractNumId w:val="4"/>
  </w:num>
  <w:num w:numId="32" w16cid:durableId="1984315300">
    <w:abstractNumId w:val="4"/>
  </w:num>
  <w:num w:numId="33" w16cid:durableId="923612732">
    <w:abstractNumId w:val="4"/>
  </w:num>
  <w:num w:numId="34" w16cid:durableId="1584214910">
    <w:abstractNumId w:val="4"/>
  </w:num>
  <w:num w:numId="35" w16cid:durableId="1117022174">
    <w:abstractNumId w:val="4"/>
  </w:num>
  <w:num w:numId="36" w16cid:durableId="2136288300">
    <w:abstractNumId w:val="4"/>
  </w:num>
  <w:num w:numId="37" w16cid:durableId="1465464767">
    <w:abstractNumId w:val="4"/>
  </w:num>
  <w:num w:numId="38" w16cid:durableId="947808167">
    <w:abstractNumId w:val="4"/>
  </w:num>
  <w:num w:numId="39" w16cid:durableId="2002653934">
    <w:abstractNumId w:val="4"/>
  </w:num>
  <w:num w:numId="40" w16cid:durableId="1877232077">
    <w:abstractNumId w:val="4"/>
  </w:num>
  <w:num w:numId="41" w16cid:durableId="1820490024">
    <w:abstractNumId w:val="6"/>
  </w:num>
  <w:num w:numId="42" w16cid:durableId="1882933395">
    <w:abstractNumId w:val="1"/>
  </w:num>
  <w:num w:numId="43" w16cid:durableId="926307282">
    <w:abstractNumId w:val="7"/>
  </w:num>
  <w:num w:numId="44" w16cid:durableId="1261521850">
    <w:abstractNumId w:val="8"/>
  </w:num>
  <w:num w:numId="45" w16cid:durableId="1865249100">
    <w:abstractNumId w:val="5"/>
  </w:num>
  <w:num w:numId="46" w16cid:durableId="569770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2F"/>
    <w:rsid w:val="000608FF"/>
    <w:rsid w:val="00072284"/>
    <w:rsid w:val="00074C6C"/>
    <w:rsid w:val="00090B03"/>
    <w:rsid w:val="00092949"/>
    <w:rsid w:val="000E3EEF"/>
    <w:rsid w:val="000F7148"/>
    <w:rsid w:val="001022BE"/>
    <w:rsid w:val="00155E99"/>
    <w:rsid w:val="00242133"/>
    <w:rsid w:val="00254B55"/>
    <w:rsid w:val="002D3854"/>
    <w:rsid w:val="00344B73"/>
    <w:rsid w:val="00465EA9"/>
    <w:rsid w:val="004749C9"/>
    <w:rsid w:val="00497CF4"/>
    <w:rsid w:val="00525903"/>
    <w:rsid w:val="005C0AC1"/>
    <w:rsid w:val="005E2E77"/>
    <w:rsid w:val="005F72FA"/>
    <w:rsid w:val="00671464"/>
    <w:rsid w:val="006921D0"/>
    <w:rsid w:val="00775663"/>
    <w:rsid w:val="00812A8C"/>
    <w:rsid w:val="008130A1"/>
    <w:rsid w:val="00866E63"/>
    <w:rsid w:val="008841DF"/>
    <w:rsid w:val="0088447A"/>
    <w:rsid w:val="008B3601"/>
    <w:rsid w:val="008F6790"/>
    <w:rsid w:val="0092562F"/>
    <w:rsid w:val="00963A63"/>
    <w:rsid w:val="009D5D6E"/>
    <w:rsid w:val="00A47FC2"/>
    <w:rsid w:val="00A73B92"/>
    <w:rsid w:val="00AE69C4"/>
    <w:rsid w:val="00B12EE3"/>
    <w:rsid w:val="00B64085"/>
    <w:rsid w:val="00C13F88"/>
    <w:rsid w:val="00C15D41"/>
    <w:rsid w:val="00C26F59"/>
    <w:rsid w:val="00C375D9"/>
    <w:rsid w:val="00C432BE"/>
    <w:rsid w:val="00C51BE4"/>
    <w:rsid w:val="00CB0A8F"/>
    <w:rsid w:val="00CB52D0"/>
    <w:rsid w:val="00D07F3E"/>
    <w:rsid w:val="00D27A0A"/>
    <w:rsid w:val="00DA065A"/>
    <w:rsid w:val="00E0440B"/>
    <w:rsid w:val="00E145EB"/>
    <w:rsid w:val="00E21B86"/>
    <w:rsid w:val="00E9694C"/>
    <w:rsid w:val="00EC134C"/>
    <w:rsid w:val="00EE7014"/>
    <w:rsid w:val="00F22678"/>
    <w:rsid w:val="00F330AB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10C5A"/>
  <w15:chartTrackingRefBased/>
  <w15:docId w15:val="{1774580F-5A7A-4003-A152-7A8EC446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2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45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</cp:lastModifiedBy>
  <cp:revision>6</cp:revision>
  <dcterms:created xsi:type="dcterms:W3CDTF">2023-08-11T20:19:00Z</dcterms:created>
  <dcterms:modified xsi:type="dcterms:W3CDTF">2023-10-24T15:09:00Z</dcterms:modified>
</cp:coreProperties>
</file>